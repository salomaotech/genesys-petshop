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63C0" w14:textId="77777777" w:rsidR="00531781" w:rsidRDefault="00000000">
      <w:pPr>
        <w:pStyle w:val="Standard"/>
        <w:rPr>
          <w:rFonts w:ascii="Liberation Sans" w:hAnsi="Liberation Sans"/>
          <w:b/>
          <w:bCs/>
          <w:sz w:val="36"/>
          <w:szCs w:val="36"/>
          <w:lang w:val="pt-BR"/>
        </w:rPr>
      </w:pPr>
      <w:r>
        <w:rPr>
          <w:rFonts w:ascii="Liberation Sans" w:hAnsi="Liberation Sans"/>
          <w:b/>
          <w:bCs/>
          <w:sz w:val="36"/>
          <w:szCs w:val="36"/>
          <w:lang w:val="pt-BR"/>
        </w:rPr>
        <w:t>Documento de concepção do projeto</w:t>
      </w:r>
    </w:p>
    <w:p w14:paraId="6B6B9DC8" w14:textId="77777777" w:rsidR="00531781" w:rsidRDefault="00531781">
      <w:pPr>
        <w:pStyle w:val="Standard"/>
        <w:rPr>
          <w:rFonts w:ascii="Liberation Sans" w:hAnsi="Liberation Sans"/>
          <w:lang w:val="pt-BR"/>
        </w:rPr>
      </w:pPr>
    </w:p>
    <w:p w14:paraId="1A90E41D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Data : 25/07/2022</w:t>
      </w:r>
    </w:p>
    <w:p w14:paraId="438BFA16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Data de início do projeto: 25/07/2022</w:t>
      </w:r>
    </w:p>
    <w:p w14:paraId="6C05F7C1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Data para término do projeto: 31/10/2022</w:t>
      </w:r>
    </w:p>
    <w:p w14:paraId="3BFE982E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Versão: 2.0</w:t>
      </w:r>
    </w:p>
    <w:p w14:paraId="3120FA4C" w14:textId="77777777" w:rsidR="00531781" w:rsidRDefault="00000000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Revisado: 04/08/2023</w:t>
      </w:r>
    </w:p>
    <w:p w14:paraId="592F0A6D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7CAFE91C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038EDE7F" w14:textId="77777777" w:rsidR="00531781" w:rsidRDefault="00000000">
      <w:pPr>
        <w:pStyle w:val="Standard"/>
        <w:jc w:val="both"/>
        <w:rPr>
          <w:rFonts w:ascii="Liberation Sans" w:hAnsi="Liberation Sans"/>
          <w:b/>
          <w:bCs/>
          <w:lang w:val="pt-BR"/>
        </w:rPr>
      </w:pPr>
      <w:r>
        <w:rPr>
          <w:rFonts w:ascii="Liberation Sans" w:hAnsi="Liberation Sans"/>
          <w:b/>
          <w:bCs/>
          <w:lang w:val="pt-BR"/>
        </w:rPr>
        <w:t>1 - Quanto custará o projeto:</w:t>
      </w:r>
    </w:p>
    <w:p w14:paraId="1AFA636A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12C4929B" w14:textId="77777777" w:rsidR="00531781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Custo estimado em 03 mês trabalhado R$ 11.235</w:t>
      </w:r>
    </w:p>
    <w:p w14:paraId="1A390786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18E25089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3D385BBB" w14:textId="77777777" w:rsidR="00531781" w:rsidRDefault="00000000">
      <w:pPr>
        <w:pStyle w:val="Standard"/>
        <w:jc w:val="both"/>
        <w:rPr>
          <w:rFonts w:ascii="Liberation Sans" w:hAnsi="Liberation Sans"/>
          <w:b/>
          <w:bCs/>
          <w:lang w:val="pt-BR"/>
        </w:rPr>
      </w:pPr>
      <w:r>
        <w:rPr>
          <w:rFonts w:ascii="Liberation Sans" w:hAnsi="Liberation Sans"/>
          <w:b/>
          <w:bCs/>
          <w:lang w:val="pt-BR"/>
        </w:rPr>
        <w:t>2 - Qual a base para os custos:</w:t>
      </w:r>
    </w:p>
    <w:p w14:paraId="3623E51C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1A19244A" w14:textId="77777777" w:rsidR="00531781" w:rsidRDefault="00000000">
      <w:pPr>
        <w:pStyle w:val="Standard"/>
        <w:numPr>
          <w:ilvl w:val="0"/>
          <w:numId w:val="2"/>
        </w:numPr>
        <w:jc w:val="both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Salário mensal R$ 3.745,00</w:t>
      </w:r>
    </w:p>
    <w:p w14:paraId="5191D870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63292B4F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3D6F61BF" w14:textId="77777777" w:rsidR="00531781" w:rsidRDefault="00000000">
      <w:pPr>
        <w:pStyle w:val="Standard"/>
        <w:jc w:val="both"/>
        <w:rPr>
          <w:rFonts w:ascii="Liberation Sans" w:hAnsi="Liberation Sans"/>
          <w:b/>
          <w:bCs/>
          <w:lang w:val="pt-BR"/>
        </w:rPr>
      </w:pPr>
      <w:r>
        <w:rPr>
          <w:rFonts w:ascii="Liberation Sans" w:hAnsi="Liberation Sans"/>
          <w:b/>
          <w:bCs/>
          <w:lang w:val="pt-BR"/>
        </w:rPr>
        <w:t>3 - Estimativa de conclusão do projeto:</w:t>
      </w:r>
    </w:p>
    <w:p w14:paraId="7505B360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76BF65A7" w14:textId="77777777" w:rsidR="00531781" w:rsidRDefault="00000000">
      <w:pPr>
        <w:pStyle w:val="Standard"/>
        <w:numPr>
          <w:ilvl w:val="0"/>
          <w:numId w:val="3"/>
        </w:numPr>
        <w:jc w:val="both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03 meses</w:t>
      </w:r>
    </w:p>
    <w:p w14:paraId="27ABBA92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0221331B" w14:textId="77777777" w:rsidR="00531781" w:rsidRDefault="00531781">
      <w:pPr>
        <w:pStyle w:val="Standard"/>
        <w:jc w:val="both"/>
        <w:rPr>
          <w:rFonts w:ascii="Liberation Sans" w:hAnsi="Liberation Sans"/>
          <w:lang w:val="pt-BR"/>
        </w:rPr>
      </w:pPr>
    </w:p>
    <w:p w14:paraId="4EB251E6" w14:textId="77777777" w:rsidR="00531781" w:rsidRDefault="00000000">
      <w:pPr>
        <w:pStyle w:val="Standard"/>
        <w:jc w:val="both"/>
      </w:pPr>
      <w:r>
        <w:rPr>
          <w:rFonts w:ascii="Liberation Sans" w:hAnsi="Liberation Sans"/>
          <w:lang w:val="pt-BR"/>
        </w:rPr>
        <w:t xml:space="preserve">Justificativas: </w:t>
      </w:r>
    </w:p>
    <w:sectPr w:rsidR="005317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9DAA" w14:textId="77777777" w:rsidR="00A16F91" w:rsidRDefault="00A16F91">
      <w:r>
        <w:separator/>
      </w:r>
    </w:p>
  </w:endnote>
  <w:endnote w:type="continuationSeparator" w:id="0">
    <w:p w14:paraId="1673DE78" w14:textId="77777777" w:rsidR="00A16F91" w:rsidRDefault="00A1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6651" w14:textId="77777777" w:rsidR="00A16F91" w:rsidRDefault="00A16F91">
      <w:r>
        <w:rPr>
          <w:color w:val="000000"/>
        </w:rPr>
        <w:separator/>
      </w:r>
    </w:p>
  </w:footnote>
  <w:footnote w:type="continuationSeparator" w:id="0">
    <w:p w14:paraId="6439FB2A" w14:textId="77777777" w:rsidR="00A16F91" w:rsidRDefault="00A16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5F46"/>
    <w:multiLevelType w:val="multilevel"/>
    <w:tmpl w:val="90E2D59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AFF1B8A"/>
    <w:multiLevelType w:val="multilevel"/>
    <w:tmpl w:val="70746FC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8784E3A"/>
    <w:multiLevelType w:val="multilevel"/>
    <w:tmpl w:val="8A00CC88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56528226">
    <w:abstractNumId w:val="2"/>
  </w:num>
  <w:num w:numId="2" w16cid:durableId="1880703709">
    <w:abstractNumId w:val="0"/>
  </w:num>
  <w:num w:numId="3" w16cid:durableId="2034964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31781"/>
    <w:rsid w:val="00531781"/>
    <w:rsid w:val="00A16F91"/>
    <w:rsid w:val="00B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52CB"/>
  <w15:docId w15:val="{8B78C44D-FD16-4B4F-AA34-F73B23FA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2023-08-04T17:02:00Z</dcterms:created>
  <dcterms:modified xsi:type="dcterms:W3CDTF">2023-08-04T17:02:00Z</dcterms:modified>
</cp:coreProperties>
</file>