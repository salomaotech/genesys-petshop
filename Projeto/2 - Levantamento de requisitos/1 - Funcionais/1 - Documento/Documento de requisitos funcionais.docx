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60E90" w14:textId="77777777" w:rsidR="003A6F89" w:rsidRPr="00DF5B16" w:rsidRDefault="00000000">
      <w:pPr>
        <w:pStyle w:val="Standard"/>
        <w:rPr>
          <w:rFonts w:ascii="Liberation Sans" w:hAnsi="Liberation Sans"/>
          <w:b/>
          <w:bCs/>
          <w:sz w:val="36"/>
          <w:szCs w:val="36"/>
          <w:lang w:val="pt-BR"/>
        </w:rPr>
      </w:pPr>
      <w:r w:rsidRPr="00DF5B16">
        <w:rPr>
          <w:rFonts w:ascii="Liberation Sans" w:hAnsi="Liberation Sans"/>
          <w:b/>
          <w:bCs/>
          <w:sz w:val="36"/>
          <w:szCs w:val="36"/>
          <w:lang w:val="pt-BR"/>
        </w:rPr>
        <w:t>Documento de requisitos funcionais</w:t>
      </w:r>
    </w:p>
    <w:p w14:paraId="797975FD" w14:textId="77777777" w:rsidR="003A6F89" w:rsidRPr="00DF5B16" w:rsidRDefault="003A6F89">
      <w:pPr>
        <w:pStyle w:val="Standard"/>
        <w:rPr>
          <w:rFonts w:ascii="Liberation Sans" w:hAnsi="Liberation Sans"/>
          <w:lang w:val="pt-BR"/>
        </w:rPr>
      </w:pPr>
    </w:p>
    <w:p w14:paraId="43B05648" w14:textId="77777777" w:rsidR="003A6F89" w:rsidRPr="00DF5B16" w:rsidRDefault="00000000">
      <w:pPr>
        <w:pStyle w:val="Standard"/>
        <w:rPr>
          <w:rFonts w:ascii="Liberation Sans" w:hAnsi="Liberation Sans"/>
          <w:lang w:val="pt-BR"/>
        </w:rPr>
      </w:pPr>
      <w:r w:rsidRPr="00DF5B16">
        <w:rPr>
          <w:rFonts w:ascii="Liberation Sans" w:hAnsi="Liberation Sans"/>
          <w:lang w:val="pt-BR"/>
        </w:rPr>
        <w:t>Data: 25/07/2022</w:t>
      </w:r>
    </w:p>
    <w:p w14:paraId="5EEAED3C" w14:textId="1356DAA1" w:rsidR="003A6F89" w:rsidRPr="00DF5B16" w:rsidRDefault="00000000">
      <w:pPr>
        <w:pStyle w:val="Standard"/>
        <w:rPr>
          <w:rFonts w:ascii="Liberation Sans" w:hAnsi="Liberation Sans"/>
          <w:lang w:val="pt-BR"/>
        </w:rPr>
      </w:pPr>
      <w:r w:rsidRPr="00DF5B16">
        <w:rPr>
          <w:rFonts w:ascii="Liberation Sans" w:hAnsi="Liberation Sans"/>
          <w:lang w:val="pt-BR"/>
        </w:rPr>
        <w:t xml:space="preserve">Versão: </w:t>
      </w:r>
      <w:r w:rsidR="00DF5B16">
        <w:rPr>
          <w:rFonts w:ascii="Liberation Sans" w:hAnsi="Liberation Sans"/>
          <w:lang w:val="pt-BR"/>
        </w:rPr>
        <w:t>2.0</w:t>
      </w:r>
    </w:p>
    <w:p w14:paraId="759BF1E8" w14:textId="6D5CCB00" w:rsidR="003A6F89" w:rsidRPr="00DF5B16" w:rsidRDefault="00000000">
      <w:pPr>
        <w:pStyle w:val="Standard"/>
        <w:rPr>
          <w:rFonts w:ascii="Liberation Sans" w:hAnsi="Liberation Sans"/>
          <w:lang w:val="pt-BR"/>
        </w:rPr>
      </w:pPr>
      <w:r w:rsidRPr="00DF5B16">
        <w:rPr>
          <w:rFonts w:ascii="Liberation Sans" w:hAnsi="Liberation Sans"/>
          <w:lang w:val="pt-BR"/>
        </w:rPr>
        <w:t xml:space="preserve">Revisão: </w:t>
      </w:r>
      <w:r w:rsidR="00DF5B16">
        <w:rPr>
          <w:rFonts w:ascii="Liberation Sans" w:hAnsi="Liberation Sans"/>
          <w:lang w:val="pt-BR"/>
        </w:rPr>
        <w:t>03/08/2023</w:t>
      </w:r>
    </w:p>
    <w:p w14:paraId="7A9C4CAF" w14:textId="77777777" w:rsidR="003A6F89" w:rsidRPr="00DF5B16" w:rsidRDefault="003A6F89">
      <w:pPr>
        <w:pStyle w:val="Standard"/>
        <w:rPr>
          <w:rFonts w:ascii="Liberation Sans" w:hAnsi="Liberation Sans"/>
          <w:lang w:val="pt-BR"/>
        </w:rPr>
      </w:pPr>
    </w:p>
    <w:p w14:paraId="5936DC12" w14:textId="77777777" w:rsidR="003A6F89" w:rsidRPr="00DF5B16" w:rsidRDefault="003A6F89">
      <w:pPr>
        <w:pStyle w:val="Standard"/>
        <w:rPr>
          <w:rFonts w:ascii="Liberation Sans" w:hAnsi="Liberation Sans"/>
          <w:lang w:val="pt-BR"/>
        </w:rPr>
      </w:pPr>
    </w:p>
    <w:p w14:paraId="28A57A2E" w14:textId="77777777" w:rsidR="003A6F89" w:rsidRDefault="00000000">
      <w:pPr>
        <w:pStyle w:val="Standard"/>
        <w:jc w:val="both"/>
        <w:rPr>
          <w:rFonts w:ascii="Liberation Sans" w:hAnsi="Liberation Sans"/>
          <w:lang w:val="pt-BR"/>
        </w:rPr>
      </w:pPr>
      <w:r w:rsidRPr="00DF5B16">
        <w:rPr>
          <w:rFonts w:ascii="Liberation Sans" w:hAnsi="Liberation Sans"/>
          <w:b/>
          <w:bCs/>
          <w:lang w:val="pt-BR"/>
        </w:rPr>
        <w:t>Função:</w:t>
      </w:r>
      <w:r w:rsidRPr="00DF5B16">
        <w:rPr>
          <w:rFonts w:ascii="Liberation Sans" w:hAnsi="Liberation Sans"/>
          <w:lang w:val="pt-BR"/>
        </w:rPr>
        <w:t xml:space="preserve"> Sistema gerencial para pequenos comércios no ramo de Pet Shops.</w:t>
      </w:r>
    </w:p>
    <w:p w14:paraId="30574D59" w14:textId="77777777" w:rsidR="00DF5B16" w:rsidRPr="00DF5B16" w:rsidRDefault="00DF5B16">
      <w:pPr>
        <w:pStyle w:val="Standard"/>
        <w:jc w:val="both"/>
        <w:rPr>
          <w:rFonts w:ascii="Liberation Sans" w:hAnsi="Liberation Sans"/>
          <w:lang w:val="pt-BR"/>
        </w:rPr>
      </w:pPr>
    </w:p>
    <w:p w14:paraId="6F4CEFCE" w14:textId="77777777" w:rsidR="003A6F89" w:rsidRPr="00DF5B16" w:rsidRDefault="003A6F89">
      <w:pPr>
        <w:pStyle w:val="Standard"/>
        <w:jc w:val="both"/>
        <w:rPr>
          <w:rFonts w:ascii="Liberation Sans" w:hAnsi="Liberation Sans"/>
          <w:lang w:val="pt-BR"/>
        </w:rPr>
      </w:pPr>
    </w:p>
    <w:p w14:paraId="75989B68" w14:textId="77777777" w:rsidR="003A6F89" w:rsidRPr="00DF5B16" w:rsidRDefault="00000000">
      <w:pPr>
        <w:pStyle w:val="Standard"/>
        <w:jc w:val="both"/>
        <w:rPr>
          <w:rFonts w:ascii="Liberation Sans" w:hAnsi="Liberation Sans"/>
          <w:lang w:val="pt-BR"/>
        </w:rPr>
      </w:pPr>
      <w:r w:rsidRPr="00DF5B16">
        <w:rPr>
          <w:rFonts w:ascii="Liberation Sans" w:hAnsi="Liberation Sans"/>
          <w:b/>
          <w:bCs/>
          <w:lang w:val="pt-BR"/>
        </w:rPr>
        <w:t>Requisitos Funcionais:</w:t>
      </w:r>
    </w:p>
    <w:p w14:paraId="7A8EE26F" w14:textId="77777777" w:rsidR="003A6F89" w:rsidRPr="00DF5B16" w:rsidRDefault="003A6F89">
      <w:pPr>
        <w:pStyle w:val="Standard"/>
        <w:jc w:val="both"/>
        <w:rPr>
          <w:rFonts w:ascii="Liberation Sans" w:hAnsi="Liberation Sans"/>
          <w:lang w:val="pt-BR"/>
        </w:rPr>
      </w:pPr>
    </w:p>
    <w:p w14:paraId="5691ADB1" w14:textId="77777777" w:rsidR="003A6F89" w:rsidRPr="00DF5B16" w:rsidRDefault="00000000">
      <w:pPr>
        <w:pStyle w:val="Standard"/>
        <w:numPr>
          <w:ilvl w:val="0"/>
          <w:numId w:val="1"/>
        </w:numPr>
        <w:jc w:val="both"/>
        <w:rPr>
          <w:rFonts w:ascii="Liberation Sans" w:hAnsi="Liberation Sans"/>
          <w:lang w:val="pt-BR"/>
        </w:rPr>
      </w:pPr>
      <w:r w:rsidRPr="00DF5B16">
        <w:rPr>
          <w:rFonts w:ascii="Liberation Sans" w:hAnsi="Liberation Sans"/>
          <w:lang w:val="pt-BR"/>
        </w:rPr>
        <w:t>RF-001 Cadastrar cliente</w:t>
      </w:r>
    </w:p>
    <w:p w14:paraId="2DC13266" w14:textId="77777777" w:rsidR="003A6F89" w:rsidRPr="00DF5B16" w:rsidRDefault="00000000">
      <w:pPr>
        <w:pStyle w:val="Standard"/>
        <w:numPr>
          <w:ilvl w:val="0"/>
          <w:numId w:val="1"/>
        </w:numPr>
        <w:jc w:val="both"/>
        <w:rPr>
          <w:rFonts w:ascii="Liberation Sans" w:hAnsi="Liberation Sans"/>
          <w:lang w:val="pt-BR"/>
        </w:rPr>
      </w:pPr>
      <w:r w:rsidRPr="00DF5B16">
        <w:rPr>
          <w:rFonts w:ascii="Liberation Sans" w:hAnsi="Liberation Sans"/>
          <w:lang w:val="pt-BR"/>
        </w:rPr>
        <w:t>RF-002 Pesquisar cliente</w:t>
      </w:r>
    </w:p>
    <w:p w14:paraId="67B73763" w14:textId="77777777" w:rsidR="003A6F89" w:rsidRPr="00DF5B16" w:rsidRDefault="00000000">
      <w:pPr>
        <w:pStyle w:val="Standard"/>
        <w:numPr>
          <w:ilvl w:val="0"/>
          <w:numId w:val="1"/>
        </w:numPr>
        <w:jc w:val="both"/>
        <w:rPr>
          <w:rFonts w:ascii="Liberation Sans" w:hAnsi="Liberation Sans"/>
          <w:lang w:val="pt-BR"/>
        </w:rPr>
      </w:pPr>
      <w:r w:rsidRPr="00DF5B16">
        <w:rPr>
          <w:rFonts w:ascii="Liberation Sans" w:hAnsi="Liberation Sans"/>
          <w:lang w:val="pt-BR"/>
        </w:rPr>
        <w:t>RF-003 Cadastrar animal</w:t>
      </w:r>
    </w:p>
    <w:p w14:paraId="7AD4C3FA" w14:textId="77777777" w:rsidR="003A6F89" w:rsidRPr="00DF5B16" w:rsidRDefault="00000000">
      <w:pPr>
        <w:pStyle w:val="Standard"/>
        <w:numPr>
          <w:ilvl w:val="0"/>
          <w:numId w:val="1"/>
        </w:numPr>
        <w:jc w:val="both"/>
        <w:rPr>
          <w:rFonts w:ascii="Liberation Sans" w:hAnsi="Liberation Sans"/>
          <w:lang w:val="pt-BR"/>
        </w:rPr>
      </w:pPr>
      <w:r w:rsidRPr="00DF5B16">
        <w:rPr>
          <w:rFonts w:ascii="Liberation Sans" w:hAnsi="Liberation Sans"/>
          <w:lang w:val="pt-BR"/>
        </w:rPr>
        <w:t>RF-004 Pesquisar animal</w:t>
      </w:r>
    </w:p>
    <w:p w14:paraId="4F6F470E" w14:textId="77777777" w:rsidR="003A6F89" w:rsidRPr="00DF5B16" w:rsidRDefault="00000000">
      <w:pPr>
        <w:pStyle w:val="Standard"/>
        <w:numPr>
          <w:ilvl w:val="0"/>
          <w:numId w:val="1"/>
        </w:numPr>
        <w:jc w:val="both"/>
        <w:rPr>
          <w:rFonts w:ascii="Liberation Sans" w:hAnsi="Liberation Sans"/>
          <w:lang w:val="pt-BR"/>
        </w:rPr>
      </w:pPr>
      <w:r w:rsidRPr="00DF5B16">
        <w:rPr>
          <w:rFonts w:ascii="Liberation Sans" w:hAnsi="Liberation Sans"/>
          <w:lang w:val="pt-BR"/>
        </w:rPr>
        <w:t>RF-005 Cadastrar agenda</w:t>
      </w:r>
    </w:p>
    <w:p w14:paraId="7B05BA07" w14:textId="77777777" w:rsidR="003A6F89" w:rsidRPr="00DF5B16" w:rsidRDefault="00000000">
      <w:pPr>
        <w:pStyle w:val="Standard"/>
        <w:numPr>
          <w:ilvl w:val="0"/>
          <w:numId w:val="1"/>
        </w:numPr>
        <w:jc w:val="both"/>
        <w:rPr>
          <w:rFonts w:ascii="Liberation Sans" w:hAnsi="Liberation Sans"/>
          <w:lang w:val="pt-BR"/>
        </w:rPr>
      </w:pPr>
      <w:r w:rsidRPr="00DF5B16">
        <w:rPr>
          <w:rFonts w:ascii="Liberation Sans" w:hAnsi="Liberation Sans"/>
          <w:lang w:val="pt-BR"/>
        </w:rPr>
        <w:t>RF-006 Pesquisar agenda</w:t>
      </w:r>
    </w:p>
    <w:p w14:paraId="25BE857F" w14:textId="77777777" w:rsidR="003A6F89" w:rsidRPr="00DF5B16" w:rsidRDefault="00000000">
      <w:pPr>
        <w:pStyle w:val="Standard"/>
        <w:numPr>
          <w:ilvl w:val="0"/>
          <w:numId w:val="1"/>
        </w:numPr>
        <w:jc w:val="both"/>
        <w:rPr>
          <w:rFonts w:ascii="Liberation Sans" w:hAnsi="Liberation Sans"/>
          <w:lang w:val="pt-BR"/>
        </w:rPr>
      </w:pPr>
      <w:r w:rsidRPr="00DF5B16">
        <w:rPr>
          <w:rFonts w:ascii="Liberation Sans" w:hAnsi="Liberation Sans"/>
          <w:lang w:val="pt-BR"/>
        </w:rPr>
        <w:t>RF-007 Cadastrar venda</w:t>
      </w:r>
    </w:p>
    <w:p w14:paraId="191422CB" w14:textId="77777777" w:rsidR="003A6F89" w:rsidRPr="00DF5B16" w:rsidRDefault="00000000">
      <w:pPr>
        <w:pStyle w:val="Standard"/>
        <w:numPr>
          <w:ilvl w:val="0"/>
          <w:numId w:val="1"/>
        </w:numPr>
        <w:jc w:val="both"/>
        <w:rPr>
          <w:rFonts w:ascii="Liberation Sans" w:hAnsi="Liberation Sans"/>
          <w:lang w:val="pt-BR"/>
        </w:rPr>
      </w:pPr>
      <w:r w:rsidRPr="00DF5B16">
        <w:rPr>
          <w:rFonts w:ascii="Liberation Sans" w:hAnsi="Liberation Sans"/>
          <w:lang w:val="pt-BR"/>
        </w:rPr>
        <w:t>RF-008 Pesquisar venda</w:t>
      </w:r>
    </w:p>
    <w:p w14:paraId="34878E6D" w14:textId="77777777" w:rsidR="003A6F89" w:rsidRPr="00DF5B16" w:rsidRDefault="00000000">
      <w:pPr>
        <w:pStyle w:val="Standard"/>
        <w:numPr>
          <w:ilvl w:val="0"/>
          <w:numId w:val="1"/>
        </w:numPr>
        <w:jc w:val="both"/>
        <w:rPr>
          <w:rFonts w:ascii="Liberation Sans" w:hAnsi="Liberation Sans"/>
          <w:lang w:val="pt-BR"/>
        </w:rPr>
      </w:pPr>
      <w:r w:rsidRPr="00DF5B16">
        <w:rPr>
          <w:rFonts w:ascii="Liberation Sans" w:hAnsi="Liberation Sans"/>
          <w:lang w:val="pt-BR"/>
        </w:rPr>
        <w:t>RF-009 Cadastrar produto</w:t>
      </w:r>
    </w:p>
    <w:p w14:paraId="4F6FCCC7" w14:textId="77777777" w:rsidR="003A6F89" w:rsidRPr="00DF5B16" w:rsidRDefault="00000000">
      <w:pPr>
        <w:pStyle w:val="Standard"/>
        <w:numPr>
          <w:ilvl w:val="0"/>
          <w:numId w:val="1"/>
        </w:numPr>
        <w:jc w:val="both"/>
        <w:rPr>
          <w:rFonts w:ascii="Liberation Sans" w:hAnsi="Liberation Sans"/>
          <w:lang w:val="pt-BR"/>
        </w:rPr>
      </w:pPr>
      <w:r w:rsidRPr="00DF5B16">
        <w:rPr>
          <w:rFonts w:ascii="Liberation Sans" w:hAnsi="Liberation Sans"/>
          <w:lang w:val="pt-BR"/>
        </w:rPr>
        <w:t>RF-010 Pesquisar produto</w:t>
      </w:r>
    </w:p>
    <w:p w14:paraId="0F0FDEB0" w14:textId="77777777" w:rsidR="003A6F89" w:rsidRPr="00DF5B16" w:rsidRDefault="00000000">
      <w:pPr>
        <w:pStyle w:val="Standard"/>
        <w:numPr>
          <w:ilvl w:val="0"/>
          <w:numId w:val="1"/>
        </w:numPr>
        <w:jc w:val="both"/>
        <w:rPr>
          <w:rFonts w:ascii="Liberation Sans" w:hAnsi="Liberation Sans"/>
          <w:lang w:val="pt-BR"/>
        </w:rPr>
      </w:pPr>
      <w:r w:rsidRPr="00DF5B16">
        <w:rPr>
          <w:rFonts w:ascii="Liberation Sans" w:hAnsi="Liberation Sans"/>
          <w:lang w:val="pt-BR"/>
        </w:rPr>
        <w:t>RF-011 Cadastrar empresa</w:t>
      </w:r>
    </w:p>
    <w:p w14:paraId="6EDECB18" w14:textId="77777777" w:rsidR="003A6F89" w:rsidRPr="00DF5B16" w:rsidRDefault="00000000">
      <w:pPr>
        <w:pStyle w:val="Standard"/>
        <w:numPr>
          <w:ilvl w:val="0"/>
          <w:numId w:val="1"/>
        </w:numPr>
        <w:jc w:val="both"/>
        <w:rPr>
          <w:rFonts w:ascii="Liberation Sans" w:hAnsi="Liberation Sans"/>
          <w:lang w:val="pt-BR"/>
        </w:rPr>
      </w:pPr>
      <w:r w:rsidRPr="00DF5B16">
        <w:rPr>
          <w:rFonts w:ascii="Liberation Sans" w:hAnsi="Liberation Sans"/>
          <w:lang w:val="pt-BR"/>
        </w:rPr>
        <w:t>RF-012 Cadastrar vacina</w:t>
      </w:r>
    </w:p>
    <w:p w14:paraId="74224AA8" w14:textId="77777777" w:rsidR="003A6F89" w:rsidRPr="00DF5B16" w:rsidRDefault="00000000">
      <w:pPr>
        <w:pStyle w:val="Standard"/>
        <w:numPr>
          <w:ilvl w:val="0"/>
          <w:numId w:val="1"/>
        </w:numPr>
        <w:jc w:val="both"/>
        <w:rPr>
          <w:rFonts w:ascii="Liberation Sans" w:hAnsi="Liberation Sans"/>
          <w:lang w:val="pt-BR"/>
        </w:rPr>
      </w:pPr>
      <w:r w:rsidRPr="00DF5B16">
        <w:rPr>
          <w:rFonts w:ascii="Liberation Sans" w:hAnsi="Liberation Sans"/>
          <w:lang w:val="pt-BR"/>
        </w:rPr>
        <w:t>RF-013 Pesquisar vacina</w:t>
      </w:r>
    </w:p>
    <w:p w14:paraId="62970172" w14:textId="77777777" w:rsidR="003A6F89" w:rsidRPr="00DF5B16" w:rsidRDefault="00000000">
      <w:pPr>
        <w:pStyle w:val="Standard"/>
        <w:numPr>
          <w:ilvl w:val="0"/>
          <w:numId w:val="1"/>
        </w:numPr>
        <w:jc w:val="both"/>
        <w:rPr>
          <w:rFonts w:ascii="Liberation Sans" w:hAnsi="Liberation Sans"/>
          <w:lang w:val="pt-BR"/>
        </w:rPr>
      </w:pPr>
      <w:r w:rsidRPr="00DF5B16">
        <w:rPr>
          <w:rFonts w:ascii="Liberation Sans" w:hAnsi="Liberation Sans"/>
          <w:lang w:val="pt-BR"/>
        </w:rPr>
        <w:t>RF-014 Gerar comprovante de venda em PDF</w:t>
      </w:r>
    </w:p>
    <w:p w14:paraId="561F5A57" w14:textId="77777777" w:rsidR="003A6F89" w:rsidRPr="00DF5B16" w:rsidRDefault="00000000">
      <w:pPr>
        <w:pStyle w:val="Standard"/>
        <w:numPr>
          <w:ilvl w:val="0"/>
          <w:numId w:val="1"/>
        </w:numPr>
        <w:jc w:val="both"/>
        <w:rPr>
          <w:rFonts w:ascii="Liberation Sans" w:hAnsi="Liberation Sans"/>
          <w:lang w:val="pt-BR"/>
        </w:rPr>
      </w:pPr>
      <w:r w:rsidRPr="00DF5B16">
        <w:rPr>
          <w:rFonts w:ascii="Liberation Sans" w:hAnsi="Liberation Sans"/>
          <w:lang w:val="pt-BR"/>
        </w:rPr>
        <w:t>RF-015 Cadastrar fornecedor</w:t>
      </w:r>
    </w:p>
    <w:p w14:paraId="0BD992FA" w14:textId="77777777" w:rsidR="003A6F89" w:rsidRPr="00DF5B16" w:rsidRDefault="00000000">
      <w:pPr>
        <w:pStyle w:val="Standard"/>
        <w:numPr>
          <w:ilvl w:val="0"/>
          <w:numId w:val="1"/>
        </w:numPr>
        <w:jc w:val="both"/>
        <w:rPr>
          <w:rFonts w:ascii="Liberation Sans" w:hAnsi="Liberation Sans"/>
          <w:lang w:val="pt-BR"/>
        </w:rPr>
      </w:pPr>
      <w:r w:rsidRPr="00DF5B16">
        <w:rPr>
          <w:rFonts w:ascii="Liberation Sans" w:hAnsi="Liberation Sans"/>
          <w:lang w:val="pt-BR"/>
        </w:rPr>
        <w:t>RF-016 Pesquisar fornecedor</w:t>
      </w:r>
    </w:p>
    <w:p w14:paraId="34E82C5B" w14:textId="77777777" w:rsidR="003A6F89" w:rsidRPr="00DF5B16" w:rsidRDefault="00000000">
      <w:pPr>
        <w:pStyle w:val="Standard"/>
        <w:numPr>
          <w:ilvl w:val="0"/>
          <w:numId w:val="1"/>
        </w:numPr>
        <w:jc w:val="both"/>
        <w:rPr>
          <w:rFonts w:ascii="Liberation Sans" w:hAnsi="Liberation Sans"/>
          <w:lang w:val="pt-BR"/>
        </w:rPr>
      </w:pPr>
      <w:r w:rsidRPr="00DF5B16">
        <w:rPr>
          <w:rFonts w:ascii="Liberation Sans" w:hAnsi="Liberation Sans"/>
          <w:lang w:val="pt-BR"/>
        </w:rPr>
        <w:t>RF-017 Cadastrar financeiro</w:t>
      </w:r>
    </w:p>
    <w:p w14:paraId="49FA66FD" w14:textId="77777777" w:rsidR="003A6F89" w:rsidRPr="00DF5B16" w:rsidRDefault="00000000">
      <w:pPr>
        <w:pStyle w:val="Standard"/>
        <w:numPr>
          <w:ilvl w:val="0"/>
          <w:numId w:val="1"/>
        </w:numPr>
        <w:jc w:val="both"/>
        <w:rPr>
          <w:rFonts w:ascii="Liberation Sans" w:hAnsi="Liberation Sans"/>
          <w:lang w:val="pt-BR"/>
        </w:rPr>
      </w:pPr>
      <w:r w:rsidRPr="00DF5B16">
        <w:rPr>
          <w:rFonts w:ascii="Liberation Sans" w:hAnsi="Liberation Sans"/>
          <w:lang w:val="pt-BR"/>
        </w:rPr>
        <w:t>RF-018 Pesquisar financeiro</w:t>
      </w:r>
    </w:p>
    <w:p w14:paraId="264DE023" w14:textId="77777777" w:rsidR="003A6F89" w:rsidRPr="00DF5B16" w:rsidRDefault="00000000">
      <w:pPr>
        <w:pStyle w:val="Standard"/>
        <w:numPr>
          <w:ilvl w:val="0"/>
          <w:numId w:val="1"/>
        </w:numPr>
        <w:jc w:val="both"/>
        <w:rPr>
          <w:rFonts w:ascii="Liberation Sans" w:hAnsi="Liberation Sans"/>
          <w:lang w:val="pt-BR"/>
        </w:rPr>
      </w:pPr>
      <w:r w:rsidRPr="00DF5B16">
        <w:rPr>
          <w:rFonts w:ascii="Liberation Sans" w:hAnsi="Liberation Sans"/>
          <w:lang w:val="pt-BR"/>
        </w:rPr>
        <w:t>RF-019 Notificar</w:t>
      </w:r>
    </w:p>
    <w:p w14:paraId="149C6B98" w14:textId="77777777" w:rsidR="003A6F89" w:rsidRPr="00DF5B16" w:rsidRDefault="00000000">
      <w:pPr>
        <w:pStyle w:val="Standard"/>
        <w:numPr>
          <w:ilvl w:val="0"/>
          <w:numId w:val="1"/>
        </w:numPr>
        <w:jc w:val="both"/>
        <w:rPr>
          <w:rFonts w:ascii="Liberation Sans" w:hAnsi="Liberation Sans"/>
          <w:lang w:val="pt-BR"/>
        </w:rPr>
      </w:pPr>
      <w:r w:rsidRPr="00DF5B16">
        <w:rPr>
          <w:rFonts w:ascii="Liberation Sans" w:hAnsi="Liberation Sans"/>
          <w:lang w:val="pt-BR"/>
        </w:rPr>
        <w:t>RF-020 Cadastrar serviço</w:t>
      </w:r>
    </w:p>
    <w:p w14:paraId="4FD867A1" w14:textId="77777777" w:rsidR="003A6F89" w:rsidRPr="00DF5B16" w:rsidRDefault="00000000">
      <w:pPr>
        <w:pStyle w:val="Standard"/>
        <w:numPr>
          <w:ilvl w:val="0"/>
          <w:numId w:val="1"/>
        </w:numPr>
        <w:jc w:val="both"/>
        <w:rPr>
          <w:rFonts w:ascii="Liberation Sans" w:hAnsi="Liberation Sans"/>
          <w:lang w:val="pt-BR"/>
        </w:rPr>
      </w:pPr>
      <w:r w:rsidRPr="00DF5B16">
        <w:rPr>
          <w:rFonts w:ascii="Liberation Sans" w:hAnsi="Liberation Sans"/>
          <w:lang w:val="pt-BR"/>
        </w:rPr>
        <w:t>RF-021 Pesquisar serviço</w:t>
      </w:r>
    </w:p>
    <w:p w14:paraId="2BCF5168" w14:textId="6A0FCD24" w:rsidR="00DF5B16" w:rsidRPr="00DF5B16" w:rsidRDefault="00DF5B16">
      <w:pPr>
        <w:pStyle w:val="Standard"/>
        <w:numPr>
          <w:ilvl w:val="0"/>
          <w:numId w:val="1"/>
        </w:numPr>
        <w:jc w:val="both"/>
        <w:rPr>
          <w:rFonts w:ascii="Liberation Sans" w:hAnsi="Liberation Sans"/>
          <w:lang w:val="pt-BR"/>
        </w:rPr>
      </w:pPr>
      <w:r w:rsidRPr="00DF5B16">
        <w:rPr>
          <w:rFonts w:ascii="Liberation Sans" w:hAnsi="Liberation Sans"/>
          <w:lang w:val="pt-BR"/>
        </w:rPr>
        <w:t>RF</w:t>
      </w:r>
      <w:r w:rsidRPr="00DF5B16">
        <w:rPr>
          <w:rFonts w:ascii="Liberation Sans" w:hAnsi="Liberation Sans"/>
          <w:lang w:val="pt-BR"/>
        </w:rPr>
        <w:t>-02</w:t>
      </w:r>
      <w:r w:rsidRPr="00DF5B16">
        <w:rPr>
          <w:rFonts w:ascii="Liberation Sans" w:hAnsi="Liberation Sans"/>
          <w:lang w:val="pt-BR"/>
        </w:rPr>
        <w:t>2</w:t>
      </w:r>
      <w:r w:rsidRPr="00DF5B16">
        <w:rPr>
          <w:rFonts w:ascii="Liberation Sans" w:hAnsi="Liberation Sans"/>
          <w:lang w:val="pt-BR"/>
        </w:rPr>
        <w:t xml:space="preserve"> Configurar conexão remota</w:t>
      </w:r>
    </w:p>
    <w:sectPr w:rsidR="00DF5B16" w:rsidRPr="00DF5B16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6A5CF9" w14:textId="77777777" w:rsidR="00712FDC" w:rsidRDefault="00712FDC">
      <w:r>
        <w:separator/>
      </w:r>
    </w:p>
  </w:endnote>
  <w:endnote w:type="continuationSeparator" w:id="0">
    <w:p w14:paraId="3D0BED85" w14:textId="77777777" w:rsidR="00712FDC" w:rsidRDefault="00712F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7D108D" w14:textId="77777777" w:rsidR="00712FDC" w:rsidRDefault="00712FDC">
      <w:r>
        <w:rPr>
          <w:color w:val="000000"/>
        </w:rPr>
        <w:separator/>
      </w:r>
    </w:p>
  </w:footnote>
  <w:footnote w:type="continuationSeparator" w:id="0">
    <w:p w14:paraId="2EAE58E3" w14:textId="77777777" w:rsidR="00712FDC" w:rsidRDefault="00712F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A3CF8"/>
    <w:multiLevelType w:val="multilevel"/>
    <w:tmpl w:val="826E280A"/>
    <w:lvl w:ilvl="0">
      <w:numFmt w:val="bullet"/>
      <w:lvlText w:val="➔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➔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➔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➔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➔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➔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➔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➔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➔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 w16cid:durableId="624234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3A6F89"/>
    <w:rsid w:val="003A6F89"/>
    <w:rsid w:val="00712FDC"/>
    <w:rsid w:val="00DF5B16"/>
    <w:rsid w:val="00EB3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D4C75"/>
  <w15:docId w15:val="{99721A47-9458-4DDD-92AD-0E85FD98E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n-US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636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Salomão Silva</cp:lastModifiedBy>
  <cp:revision>2</cp:revision>
  <dcterms:created xsi:type="dcterms:W3CDTF">2023-08-03T20:09:00Z</dcterms:created>
  <dcterms:modified xsi:type="dcterms:W3CDTF">2023-08-03T20:09:00Z</dcterms:modified>
</cp:coreProperties>
</file>