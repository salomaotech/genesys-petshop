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7313"/>
      </w:tblGrid>
      <w:tr w:rsidR="0030494B" w14:paraId="7875F9B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55DD6" w14:textId="77777777" w:rsidR="0030494B" w:rsidRDefault="0030494B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6DBD93" w14:textId="77777777" w:rsidR="0030494B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TERMO DE ABERTURA DE PROJETO</w:t>
            </w:r>
          </w:p>
          <w:p w14:paraId="5A0E7A48" w14:textId="77777777" w:rsidR="0030494B" w:rsidRDefault="0030494B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94B" w14:paraId="6165CD5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AC2D7" w14:textId="77777777" w:rsidR="0030494B" w:rsidRDefault="0030494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0F11A3A0" w14:textId="6EB34329" w:rsidR="0030494B" w:rsidRDefault="0000000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GENESYS PETSHOP </w:t>
            </w:r>
            <w:r w:rsidR="00DC532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.0</w:t>
            </w:r>
          </w:p>
          <w:p w14:paraId="32BEEBB8" w14:textId="77777777" w:rsidR="0030494B" w:rsidRDefault="0030494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94B" w14:paraId="2216D27B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30767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GERENTE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FC5DF" w14:textId="77777777" w:rsidR="0030494B" w:rsidRDefault="0000000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SALOMÃO FRANCISCO DA SILVA</w:t>
            </w:r>
          </w:p>
        </w:tc>
      </w:tr>
      <w:tr w:rsidR="0030494B" w14:paraId="3DF59FBC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83AF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9C9F5" w14:textId="0A86AAE6" w:rsidR="0030494B" w:rsidRDefault="00DC53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30494B" w14:paraId="3D6B4396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DC013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E4509" w14:textId="4AE60B20" w:rsidR="0030494B" w:rsidRDefault="00DC53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="00000000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000000">
              <w:rPr>
                <w:rFonts w:ascii="Arial" w:hAnsi="Arial" w:cs="Arial"/>
                <w:sz w:val="22"/>
                <w:szCs w:val="22"/>
              </w:rPr>
              <w:t>/202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0494B" w14:paraId="32793EBB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C98BF" w14:textId="77777777" w:rsidR="0030494B" w:rsidRDefault="0000000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PATROCINADOR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CCDA0" w14:textId="77777777" w:rsidR="0030494B" w:rsidRDefault="0000000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TAIMBER SOFTWARE</w:t>
            </w:r>
          </w:p>
        </w:tc>
      </w:tr>
    </w:tbl>
    <w:p w14:paraId="706849F9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6BEABE94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279E2DFA" w14:textId="77777777" w:rsidR="0030494B" w:rsidRDefault="00000000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ESCOPO GERAL</w:t>
      </w:r>
    </w:p>
    <w:p w14:paraId="7A568D2F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65733B35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10B35944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1 - PROPOSTA DO PROJETO</w:t>
      </w:r>
    </w:p>
    <w:p w14:paraId="4B74469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46C4F43C" w14:textId="77777777" w:rsidR="0030494B" w:rsidRDefault="00000000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Desenvolvimento de 01 software gerencial para pequenos PetShops.</w:t>
      </w:r>
    </w:p>
    <w:p w14:paraId="0CDA726C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33645DCB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2C6F164E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2 - OBJETIVO DO PROJETO</w:t>
      </w:r>
    </w:p>
    <w:p w14:paraId="3CB774D8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650A5962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visa a construção de um software gerencial para pequenos comércios no ramo de PetShops.</w:t>
      </w:r>
    </w:p>
    <w:p w14:paraId="58E7C725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13F96A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Pretende-se com a comercialização do software, alcançar pequenas empresas que ainda não possuem um software de gerenciamento.</w:t>
      </w:r>
    </w:p>
    <w:p w14:paraId="1408E509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E54382A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irá agilizar nas atividades cotidianas, otimizando o tempo gasto com cadastro de clientes, estoque, serviços, animais, vacinas, vendas, financeiro etc.</w:t>
      </w:r>
    </w:p>
    <w:p w14:paraId="2AB9E9D7" w14:textId="77777777" w:rsidR="00DC532F" w:rsidRDefault="00DC532F" w:rsidP="00DC532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FFB893D" w14:textId="77777777" w:rsidR="0030494B" w:rsidRDefault="00000000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irá ter preço acessível porque será focado em pequenos comércios, com isto pretende-se captar clientes que não querem investir muito.</w:t>
      </w:r>
    </w:p>
    <w:p w14:paraId="5FCCA4E0" w14:textId="77777777" w:rsidR="0030494B" w:rsidRDefault="0030494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DE1CA9" w14:textId="77777777" w:rsidR="0030494B" w:rsidRDefault="0030494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BFE5FD5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3 – RECURSOS</w:t>
      </w:r>
    </w:p>
    <w:p w14:paraId="38AF191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30624F5D" w14:textId="77777777" w:rsidR="0030494B" w:rsidRDefault="00000000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 – 3 meses (três meses)</w:t>
      </w:r>
    </w:p>
    <w:p w14:paraId="468B6B9E" w14:textId="7FFE73F4" w:rsidR="0030494B" w:rsidRDefault="00000000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Financeiro – R$ </w:t>
      </w:r>
      <w:r w:rsidR="00DC532F">
        <w:rPr>
          <w:rFonts w:ascii="Arial" w:hAnsi="Arial" w:cs="Arial"/>
          <w:sz w:val="22"/>
          <w:szCs w:val="22"/>
        </w:rPr>
        <w:t>11.235,00</w:t>
      </w:r>
    </w:p>
    <w:p w14:paraId="6DAC5527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074BA152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7B788CD8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4 – MARCOS</w:t>
      </w:r>
    </w:p>
    <w:p w14:paraId="5AC0344D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1AA3554D" w14:textId="2F994255" w:rsidR="0030494B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de início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25/07/2022</w:t>
      </w:r>
    </w:p>
    <w:p w14:paraId="070C30F6" w14:textId="02175C69" w:rsidR="0030494B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do primeiro release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21/10/2022</w:t>
      </w:r>
    </w:p>
    <w:p w14:paraId="79BEF381" w14:textId="3192B2D4" w:rsidR="0030494B" w:rsidRPr="00DC532F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b/>
          <w:bCs/>
          <w:sz w:val="22"/>
          <w:szCs w:val="22"/>
        </w:rPr>
        <w:t>Data de encerramento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31/10/2022</w:t>
      </w:r>
    </w:p>
    <w:p w14:paraId="7C3E223B" w14:textId="2077965B" w:rsidR="00DC532F" w:rsidRDefault="00DC532F">
      <w:pPr>
        <w:pStyle w:val="Standard"/>
        <w:numPr>
          <w:ilvl w:val="0"/>
          <w:numId w:val="4"/>
        </w:numPr>
      </w:pPr>
      <w:r w:rsidRPr="00DC532F">
        <w:rPr>
          <w:rFonts w:ascii="Arial" w:hAnsi="Arial" w:cs="Arial"/>
          <w:b/>
          <w:bCs/>
          <w:sz w:val="22"/>
          <w:szCs w:val="22"/>
        </w:rPr>
        <w:t>Atualizado</w:t>
      </w:r>
      <w:r>
        <w:rPr>
          <w:rFonts w:ascii="Arial" w:hAnsi="Arial" w:cs="Arial"/>
          <w:sz w:val="22"/>
          <w:szCs w:val="22"/>
        </w:rPr>
        <w:t xml:space="preserve"> </w:t>
      </w:r>
      <w:r w:rsidR="009156D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04/08/2023</w:t>
      </w:r>
    </w:p>
    <w:p w14:paraId="2D908729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1C9E0DEF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76893BB9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5 – REQUISITOS DO PROJETO</w:t>
      </w:r>
    </w:p>
    <w:p w14:paraId="09C5275D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6B83D7B3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5.1 – FERRAMENTAS PARA GERÊNCIA DE CONFIGURAÇÃO</w:t>
      </w:r>
    </w:p>
    <w:p w14:paraId="3BF6E1B8" w14:textId="77777777" w:rsidR="0030494B" w:rsidRDefault="0030494B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093E14B5" w14:textId="77777777" w:rsidR="0030494B" w:rsidRDefault="00000000">
      <w:pPr>
        <w:pStyle w:val="Standar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Controle de versão - GitHub</w:t>
      </w:r>
    </w:p>
    <w:p w14:paraId="63F6A8E3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5.2 – PLATAFORMA</w:t>
      </w:r>
    </w:p>
    <w:p w14:paraId="08BA0B3F" w14:textId="77777777" w:rsidR="0030494B" w:rsidRDefault="0030494B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644E3040" w14:textId="77777777" w:rsidR="0030494B" w:rsidRDefault="00000000">
      <w:pPr>
        <w:pStyle w:val="Standar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</w:t>
      </w:r>
    </w:p>
    <w:p w14:paraId="74A16B23" w14:textId="77777777" w:rsidR="00A40341" w:rsidRDefault="00A40341" w:rsidP="00A40341">
      <w:pPr>
        <w:pStyle w:val="Standard"/>
        <w:rPr>
          <w:rFonts w:ascii="Arial" w:hAnsi="Arial" w:cs="Arial"/>
          <w:sz w:val="22"/>
          <w:szCs w:val="22"/>
        </w:rPr>
      </w:pPr>
    </w:p>
    <w:p w14:paraId="729BE6F1" w14:textId="77777777" w:rsidR="00A40341" w:rsidRDefault="00A40341" w:rsidP="00A40341">
      <w:pPr>
        <w:pStyle w:val="Standard"/>
        <w:rPr>
          <w:rFonts w:ascii="Arial" w:hAnsi="Arial" w:cs="Arial"/>
          <w:sz w:val="22"/>
          <w:szCs w:val="22"/>
        </w:rPr>
      </w:pPr>
    </w:p>
    <w:p w14:paraId="269DE237" w14:textId="77777777" w:rsidR="0030494B" w:rsidRDefault="00000000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6 – STAKEHOLDERS</w:t>
      </w:r>
    </w:p>
    <w:p w14:paraId="11FC1F17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1041774C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 – Salomão Francisco da Silva</w:t>
      </w:r>
    </w:p>
    <w:p w14:paraId="3A8A4C17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Função – Desenvolvedor</w:t>
      </w:r>
    </w:p>
    <w:p w14:paraId="6695F202" w14:textId="77777777" w:rsidR="0030494B" w:rsidRDefault="00000000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 – (62) 99565-2346</w:t>
      </w:r>
    </w:p>
    <w:p w14:paraId="217226E5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334AF5CF" w14:textId="77777777" w:rsidR="0030494B" w:rsidRDefault="0030494B">
      <w:pPr>
        <w:pStyle w:val="Standard"/>
        <w:rPr>
          <w:rFonts w:ascii="Arial" w:hAnsi="Arial" w:cs="Arial"/>
          <w:sz w:val="22"/>
          <w:szCs w:val="22"/>
        </w:rPr>
      </w:pPr>
    </w:p>
    <w:p w14:paraId="5DC4DF23" w14:textId="77777777" w:rsidR="0030494B" w:rsidRDefault="00000000">
      <w:pPr>
        <w:pStyle w:val="Standard"/>
      </w:pPr>
      <w:r>
        <w:rPr>
          <w:rFonts w:ascii="Arial" w:hAnsi="Arial" w:cs="Arial"/>
          <w:b/>
          <w:bCs/>
          <w:sz w:val="22"/>
          <w:szCs w:val="22"/>
          <w:shd w:val="clear" w:color="auto" w:fill="B3CAC7"/>
        </w:rPr>
        <w:t>7 – RESULTADO</w:t>
      </w:r>
    </w:p>
    <w:p w14:paraId="64B132DB" w14:textId="77777777" w:rsidR="0030494B" w:rsidRDefault="0030494B">
      <w:pPr>
        <w:pStyle w:val="Standard"/>
        <w:rPr>
          <w:rFonts w:ascii="Arial" w:hAnsi="Arial" w:cs="Arial"/>
          <w:b/>
          <w:bCs/>
          <w:sz w:val="22"/>
          <w:szCs w:val="22"/>
          <w:shd w:val="clear" w:color="auto" w:fill="B3CAC7"/>
        </w:rPr>
      </w:pPr>
    </w:p>
    <w:p w14:paraId="7CF8E009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resultado esperado é um software para gerenciamento de pequenos PetShops, com todos os requisitos funcionais e não funcionais implementados.</w:t>
      </w:r>
    </w:p>
    <w:p w14:paraId="38818066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2B7A95C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também deverá ter um preço acessível, porque será voltado a pequenas empresas.</w:t>
      </w:r>
    </w:p>
    <w:p w14:paraId="1A22828E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AE92470" w14:textId="77777777" w:rsidR="0030494B" w:rsidRDefault="00000000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software deverá ser disponibilizado para a plataforma PC, tanto Windows quanto Linux, não sendo necessário conexão com a internet para o seu funcionamento.</w:t>
      </w:r>
    </w:p>
    <w:p w14:paraId="02D78928" w14:textId="77777777" w:rsid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250E73D" w14:textId="35745B25" w:rsidR="0030494B" w:rsidRPr="00A40341" w:rsidRDefault="00000000" w:rsidP="00A40341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A40341">
        <w:rPr>
          <w:rFonts w:ascii="Arial" w:hAnsi="Arial" w:cs="Arial"/>
          <w:sz w:val="22"/>
          <w:szCs w:val="22"/>
        </w:rPr>
        <w:t>O software deverá rodar sem a necessidade de instalar um banco de dados, ou seja, o sistema deverá ser standalone com banco de dados embutido.</w:t>
      </w:r>
    </w:p>
    <w:p w14:paraId="47F24C2C" w14:textId="77777777" w:rsidR="00A40341" w:rsidRPr="00A40341" w:rsidRDefault="00A40341" w:rsidP="00A40341">
      <w:pPr>
        <w:pStyle w:val="Standard"/>
        <w:jc w:val="both"/>
        <w:rPr>
          <w:rFonts w:ascii="Arial" w:hAnsi="Arial" w:cs="Arial"/>
          <w:sz w:val="22"/>
          <w:szCs w:val="22"/>
          <w:u w:val="single"/>
        </w:rPr>
      </w:pPr>
    </w:p>
    <w:sectPr w:rsidR="00A40341" w:rsidRPr="00A403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9C4E" w14:textId="77777777" w:rsidR="00FC05B2" w:rsidRDefault="00FC05B2">
      <w:r>
        <w:separator/>
      </w:r>
    </w:p>
  </w:endnote>
  <w:endnote w:type="continuationSeparator" w:id="0">
    <w:p w14:paraId="1303014F" w14:textId="77777777" w:rsidR="00FC05B2" w:rsidRDefault="00F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6C62" w14:textId="77777777" w:rsidR="00FC05B2" w:rsidRDefault="00FC05B2">
      <w:r>
        <w:rPr>
          <w:color w:val="000000"/>
        </w:rPr>
        <w:separator/>
      </w:r>
    </w:p>
  </w:footnote>
  <w:footnote w:type="continuationSeparator" w:id="0">
    <w:p w14:paraId="48CD7C24" w14:textId="77777777" w:rsidR="00FC05B2" w:rsidRDefault="00F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BBD"/>
    <w:multiLevelType w:val="multilevel"/>
    <w:tmpl w:val="A82C4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846AD3"/>
    <w:multiLevelType w:val="multilevel"/>
    <w:tmpl w:val="C7FA69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5F7C19"/>
    <w:multiLevelType w:val="multilevel"/>
    <w:tmpl w:val="60B6A7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3774867"/>
    <w:multiLevelType w:val="multilevel"/>
    <w:tmpl w:val="D7F0A3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630568C"/>
    <w:multiLevelType w:val="multilevel"/>
    <w:tmpl w:val="1C10E8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78037EF"/>
    <w:multiLevelType w:val="multilevel"/>
    <w:tmpl w:val="0D9685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F267087"/>
    <w:multiLevelType w:val="multilevel"/>
    <w:tmpl w:val="57B65F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FAF13B0"/>
    <w:multiLevelType w:val="multilevel"/>
    <w:tmpl w:val="021A1D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1883582">
    <w:abstractNumId w:val="7"/>
  </w:num>
  <w:num w:numId="2" w16cid:durableId="654069894">
    <w:abstractNumId w:val="2"/>
  </w:num>
  <w:num w:numId="3" w16cid:durableId="884177754">
    <w:abstractNumId w:val="1"/>
  </w:num>
  <w:num w:numId="4" w16cid:durableId="951982634">
    <w:abstractNumId w:val="5"/>
  </w:num>
  <w:num w:numId="5" w16cid:durableId="1749184361">
    <w:abstractNumId w:val="6"/>
  </w:num>
  <w:num w:numId="6" w16cid:durableId="83647249">
    <w:abstractNumId w:val="0"/>
  </w:num>
  <w:num w:numId="7" w16cid:durableId="1478838344">
    <w:abstractNumId w:val="3"/>
  </w:num>
  <w:num w:numId="8" w16cid:durableId="599608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494B"/>
    <w:rsid w:val="0030494B"/>
    <w:rsid w:val="009156DC"/>
    <w:rsid w:val="00A40341"/>
    <w:rsid w:val="00DC532F"/>
    <w:rsid w:val="00E14CBD"/>
    <w:rsid w:val="00F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1F95"/>
  <w15:docId w15:val="{6B0F3303-6A68-4706-B5A7-B106E081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Salomão Silva</cp:lastModifiedBy>
  <cp:revision>2</cp:revision>
  <cp:lastPrinted>2022-10-14T16:32:00Z</cp:lastPrinted>
  <dcterms:created xsi:type="dcterms:W3CDTF">2023-08-04T16:57:00Z</dcterms:created>
  <dcterms:modified xsi:type="dcterms:W3CDTF">2023-08-04T16:57:00Z</dcterms:modified>
</cp:coreProperties>
</file>