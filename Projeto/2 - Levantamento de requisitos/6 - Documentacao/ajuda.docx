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Pr="007A4B37" w:rsidRDefault="00D5413C">
      <w:pPr>
        <w:pStyle w:val="Foto"/>
        <w:rPr>
          <w:lang w:val="pt-BR"/>
        </w:rPr>
      </w:pPr>
      <w:r w:rsidRPr="007A4B37">
        <w:rPr>
          <w:noProof/>
          <w:lang w:val="pt-BR" w:eastAsia="pt-BR"/>
        </w:rPr>
        <w:drawing>
          <wp:inline distT="0" distB="0" distL="0" distR="0" wp14:anchorId="41E1850F" wp14:editId="03BA69C5">
            <wp:extent cx="914823" cy="81886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321" cy="9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7A4B37" w:rsidRDefault="00FC5FB5" w:rsidP="00D5413C">
      <w:pPr>
        <w:pStyle w:val="Ttulo"/>
        <w:rPr>
          <w:lang w:val="pt-BR"/>
        </w:rPr>
      </w:pPr>
      <w:r>
        <w:rPr>
          <w:lang w:val="pt-BR"/>
        </w:rPr>
        <w:t>Genesys PetShop 1.0</w:t>
      </w:r>
    </w:p>
    <w:p w:rsidR="001638F6" w:rsidRPr="007A4B37" w:rsidRDefault="001F2FAC" w:rsidP="00D5413C">
      <w:pPr>
        <w:pStyle w:val="Subttulo"/>
        <w:rPr>
          <w:lang w:val="pt-BR"/>
        </w:rPr>
      </w:pPr>
      <w:r>
        <w:rPr>
          <w:lang w:val="pt-BR"/>
        </w:rPr>
        <w:t>SISTEMA</w:t>
      </w:r>
      <w:r w:rsidR="00FC5FB5">
        <w:rPr>
          <w:lang w:val="pt-BR"/>
        </w:rPr>
        <w:t xml:space="preserve"> para petshop</w:t>
      </w:r>
    </w:p>
    <w:p w:rsidR="00686E79" w:rsidRDefault="00FC5FB5" w:rsidP="003422FF">
      <w:pPr>
        <w:pStyle w:val="InformaesdoContato"/>
        <w:rPr>
          <w:lang w:val="pt-BR"/>
        </w:rPr>
      </w:pPr>
      <w:r>
        <w:rPr>
          <w:lang w:val="pt-BR"/>
        </w:rPr>
        <w:t>Genesys PetShop</w:t>
      </w:r>
      <w:r w:rsidR="00D5413C" w:rsidRPr="007A4B37">
        <w:rPr>
          <w:lang w:val="pt-BR" w:bidi="pt-BR"/>
        </w:rPr>
        <w:t xml:space="preserve"> | </w:t>
      </w:r>
      <w:r>
        <w:rPr>
          <w:lang w:val="pt-BR"/>
        </w:rPr>
        <w:t>Documento de suporte</w:t>
      </w:r>
      <w:r w:rsidR="00D5413C" w:rsidRPr="007A4B37">
        <w:rPr>
          <w:lang w:val="pt-BR" w:bidi="pt-BR"/>
        </w:rPr>
        <w:t xml:space="preserve"> | </w:t>
      </w:r>
      <w:r>
        <w:rPr>
          <w:lang w:val="pt-BR"/>
        </w:rPr>
        <w:t>2022</w:t>
      </w:r>
    </w:p>
    <w:p w:rsidR="003422FF" w:rsidRPr="007A4B37" w:rsidRDefault="00686E79" w:rsidP="003422FF">
      <w:pPr>
        <w:pStyle w:val="InformaesdoContato"/>
        <w:rPr>
          <w:lang w:val="pt-BR"/>
        </w:rPr>
      </w:pPr>
      <w:r>
        <w:rPr>
          <w:lang w:val="pt-BR"/>
        </w:rPr>
        <w:t>Desenvolvedor – Taimber Software</w:t>
      </w:r>
      <w:r w:rsidR="003422FF" w:rsidRPr="007A4B37">
        <w:rPr>
          <w:lang w:val="pt-BR" w:bidi="pt-BR"/>
        </w:rPr>
        <w:br w:type="page"/>
      </w:r>
    </w:p>
    <w:p w:rsidR="00FC493B" w:rsidRPr="00FC493B" w:rsidRDefault="00FC493B" w:rsidP="00FC493B">
      <w:pPr>
        <w:pStyle w:val="Ttulo1"/>
        <w:rPr>
          <w:sz w:val="32"/>
          <w:szCs w:val="32"/>
          <w:lang w:val="pt-BR"/>
        </w:rPr>
      </w:pPr>
      <w:r w:rsidRPr="00FC493B">
        <w:rPr>
          <w:sz w:val="32"/>
          <w:szCs w:val="32"/>
          <w:lang w:val="pt-BR"/>
        </w:rPr>
        <w:lastRenderedPageBreak/>
        <w:t>Índice</w:t>
      </w:r>
    </w:p>
    <w:p w:rsidR="00FC493B" w:rsidRPr="00FC493B" w:rsidRDefault="007E58AA" w:rsidP="00CB1006">
      <w:pPr>
        <w:rPr>
          <w:lang w:val="pt-BR"/>
        </w:rPr>
      </w:pPr>
      <w:r>
        <w:rPr>
          <w:lang w:val="pt-BR"/>
        </w:rPr>
        <w:t>Sobre</w:t>
      </w:r>
      <w:r w:rsidR="00FC493B" w:rsidRPr="00FC493B">
        <w:rPr>
          <w:lang w:val="pt-BR"/>
        </w:rPr>
        <w:t xml:space="preserve"> .................................</w:t>
      </w:r>
      <w:r>
        <w:rPr>
          <w:lang w:val="pt-BR"/>
        </w:rPr>
        <w:t>.....</w:t>
      </w:r>
      <w:r w:rsidR="00FC493B" w:rsidRPr="00FC493B">
        <w:rPr>
          <w:lang w:val="pt-BR"/>
        </w:rPr>
        <w:t>......................................................</w:t>
      </w:r>
      <w:r w:rsidR="006A10BE">
        <w:rPr>
          <w:lang w:val="pt-BR"/>
        </w:rPr>
        <w:t>................................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2</w:t>
      </w:r>
    </w:p>
    <w:p w:rsidR="00FC493B" w:rsidRPr="00FC493B" w:rsidRDefault="002D765D" w:rsidP="00CB1006">
      <w:pPr>
        <w:rPr>
          <w:lang w:val="pt-BR"/>
        </w:rPr>
      </w:pPr>
      <w:r>
        <w:rPr>
          <w:lang w:val="pt-BR"/>
        </w:rPr>
        <w:t>Requisitos</w:t>
      </w:r>
      <w:r w:rsidR="00FC493B" w:rsidRPr="00FC493B">
        <w:rPr>
          <w:lang w:val="pt-BR"/>
        </w:rPr>
        <w:t xml:space="preserve"> .................................................................................................................</w:t>
      </w:r>
      <w:r w:rsidR="00362E75">
        <w:rPr>
          <w:lang w:val="pt-BR"/>
        </w:rPr>
        <w:t>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3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cliente</w:t>
      </w:r>
      <w:r w:rsidR="00FC493B" w:rsidRPr="00FC493B">
        <w:rPr>
          <w:lang w:val="pt-BR"/>
        </w:rPr>
        <w:t xml:space="preserve"> ......................................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4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animal</w:t>
      </w:r>
      <w:r w:rsidR="00FC493B" w:rsidRPr="00FC493B">
        <w:rPr>
          <w:lang w:val="pt-BR"/>
        </w:rPr>
        <w:t xml:space="preserve"> ...................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5</w:t>
      </w:r>
    </w:p>
    <w:p w:rsidR="00FC493B" w:rsidRPr="00FC493B" w:rsidRDefault="009909BD" w:rsidP="00CB1006">
      <w:pPr>
        <w:rPr>
          <w:lang w:val="pt-BR"/>
        </w:rPr>
      </w:pPr>
      <w:r>
        <w:rPr>
          <w:lang w:val="pt-BR"/>
        </w:rPr>
        <w:t>Módulo de agenda</w:t>
      </w:r>
      <w:r w:rsidR="00FC493B" w:rsidRPr="00FC493B">
        <w:rPr>
          <w:lang w:val="pt-BR"/>
        </w:rPr>
        <w:t xml:space="preserve"> .......</w:t>
      </w:r>
      <w:r>
        <w:rPr>
          <w:lang w:val="pt-BR"/>
        </w:rPr>
        <w:t>..</w:t>
      </w:r>
      <w:r w:rsidR="00FC493B" w:rsidRPr="00FC493B">
        <w:rPr>
          <w:lang w:val="pt-BR"/>
        </w:rPr>
        <w:t>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6</w:t>
      </w:r>
    </w:p>
    <w:p w:rsidR="00FC493B" w:rsidRDefault="009909BD" w:rsidP="00CB1006">
      <w:pPr>
        <w:rPr>
          <w:lang w:val="pt-BR"/>
        </w:rPr>
      </w:pPr>
      <w:r>
        <w:rPr>
          <w:lang w:val="pt-BR"/>
        </w:rPr>
        <w:t>Módulo de produto</w:t>
      </w:r>
      <w:r w:rsidR="00FC493B" w:rsidRPr="00FC493B">
        <w:rPr>
          <w:lang w:val="pt-BR"/>
        </w:rPr>
        <w:t xml:space="preserve"> ....................................................................................</w:t>
      </w:r>
      <w:r w:rsidR="00362E75">
        <w:rPr>
          <w:lang w:val="pt-BR"/>
        </w:rPr>
        <w:t>...............</w:t>
      </w:r>
      <w:r w:rsidR="00C908BF">
        <w:rPr>
          <w:lang w:val="pt-BR"/>
        </w:rPr>
        <w:t>.</w:t>
      </w:r>
      <w:r w:rsidR="00FC493B" w:rsidRPr="00FC493B">
        <w:rPr>
          <w:lang w:val="pt-BR"/>
        </w:rPr>
        <w:t xml:space="preserve"> Página 0</w:t>
      </w:r>
      <w:r w:rsidR="001F2FAC">
        <w:rPr>
          <w:lang w:val="pt-BR"/>
        </w:rPr>
        <w:t>7</w:t>
      </w:r>
    </w:p>
    <w:p w:rsidR="00C908BF" w:rsidRPr="001F2FAC" w:rsidRDefault="00C908BF" w:rsidP="00C908BF">
      <w:pPr>
        <w:rPr>
          <w:u w:val="single"/>
          <w:lang w:val="pt-BR"/>
        </w:rPr>
      </w:pPr>
      <w:r>
        <w:rPr>
          <w:lang w:val="pt-BR"/>
        </w:rPr>
        <w:t>Módulo de serviço</w:t>
      </w:r>
      <w:r w:rsidRPr="00FC493B">
        <w:rPr>
          <w:lang w:val="pt-BR"/>
        </w:rPr>
        <w:t xml:space="preserve"> .......................</w:t>
      </w:r>
      <w:r>
        <w:rPr>
          <w:lang w:val="pt-BR"/>
        </w:rPr>
        <w:t>..</w:t>
      </w:r>
      <w:r w:rsidRPr="00FC493B">
        <w:rPr>
          <w:lang w:val="pt-BR"/>
        </w:rPr>
        <w:t>.............................................................</w:t>
      </w:r>
      <w:r>
        <w:rPr>
          <w:lang w:val="pt-BR"/>
        </w:rPr>
        <w:t>................</w:t>
      </w:r>
      <w:r w:rsidRPr="00FC493B">
        <w:rPr>
          <w:lang w:val="pt-BR"/>
        </w:rPr>
        <w:t xml:space="preserve"> Página 0</w:t>
      </w:r>
      <w:r w:rsidR="004631F2">
        <w:rPr>
          <w:lang w:val="pt-BR"/>
        </w:rPr>
        <w:t>8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venda</w:t>
      </w:r>
      <w:r w:rsidR="00FC493B" w:rsidRPr="00FC493B">
        <w:rPr>
          <w:lang w:val="pt-BR"/>
        </w:rPr>
        <w:t xml:space="preserve"> .........................................................................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0</w:t>
      </w:r>
      <w:r w:rsidR="004631F2">
        <w:rPr>
          <w:lang w:val="pt-BR"/>
        </w:rPr>
        <w:t>9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empresa</w:t>
      </w:r>
      <w:r w:rsidR="00FC493B" w:rsidRPr="00FC493B">
        <w:rPr>
          <w:lang w:val="pt-BR"/>
        </w:rPr>
        <w:t xml:space="preserve"> .....................................................................</w:t>
      </w:r>
      <w:r w:rsidR="00362E75">
        <w:rPr>
          <w:lang w:val="pt-BR"/>
        </w:rPr>
        <w:t>...............................</w:t>
      </w:r>
      <w:r w:rsidR="00FC493B" w:rsidRPr="00FC493B">
        <w:rPr>
          <w:lang w:val="pt-BR"/>
        </w:rPr>
        <w:t xml:space="preserve"> Página </w:t>
      </w:r>
      <w:r w:rsidR="004631F2">
        <w:rPr>
          <w:lang w:val="pt-BR"/>
        </w:rPr>
        <w:t>11</w:t>
      </w:r>
    </w:p>
    <w:p w:rsidR="00FC493B" w:rsidRPr="00FC493B" w:rsidRDefault="006A10BE" w:rsidP="00CB1006">
      <w:pPr>
        <w:rPr>
          <w:lang w:val="pt-BR"/>
        </w:rPr>
      </w:pPr>
      <w:r>
        <w:rPr>
          <w:lang w:val="pt-BR"/>
        </w:rPr>
        <w:t>Módulo de vacina</w:t>
      </w:r>
      <w:r w:rsidR="00FC493B" w:rsidRPr="00FC493B">
        <w:rPr>
          <w:lang w:val="pt-BR"/>
        </w:rPr>
        <w:t xml:space="preserve"> ....................................................................</w:t>
      </w:r>
      <w:r w:rsidR="00362E75">
        <w:rPr>
          <w:lang w:val="pt-BR"/>
        </w:rPr>
        <w:t>....................................</w:t>
      </w:r>
      <w:r w:rsidR="00FC493B" w:rsidRPr="00FC493B">
        <w:rPr>
          <w:lang w:val="pt-BR"/>
        </w:rPr>
        <w:t xml:space="preserve"> Página </w:t>
      </w:r>
      <w:r w:rsidR="004631F2">
        <w:rPr>
          <w:lang w:val="pt-BR"/>
        </w:rPr>
        <w:t>12</w:t>
      </w:r>
    </w:p>
    <w:p w:rsidR="00FC493B" w:rsidRPr="00FC493B" w:rsidRDefault="004E0F4E" w:rsidP="00CB1006">
      <w:pPr>
        <w:rPr>
          <w:lang w:val="pt-BR"/>
        </w:rPr>
      </w:pPr>
      <w:r>
        <w:rPr>
          <w:lang w:val="pt-BR"/>
        </w:rPr>
        <w:t>Módulo de fornecedor</w:t>
      </w:r>
      <w:r w:rsidR="00FC493B" w:rsidRPr="00FC493B">
        <w:rPr>
          <w:lang w:val="pt-BR"/>
        </w:rPr>
        <w:t xml:space="preserve"> ...............................................................</w:t>
      </w:r>
      <w:r w:rsidR="00362E75">
        <w:rPr>
          <w:lang w:val="pt-BR"/>
        </w:rPr>
        <w:t>...............................</w:t>
      </w:r>
      <w:r w:rsidR="00CB1006">
        <w:rPr>
          <w:lang w:val="pt-BR"/>
        </w:rPr>
        <w:t>.</w:t>
      </w:r>
      <w:r w:rsidR="00362E75">
        <w:rPr>
          <w:lang w:val="pt-BR"/>
        </w:rPr>
        <w:t>.</w:t>
      </w:r>
      <w:r w:rsidR="00FC493B" w:rsidRPr="00FC493B">
        <w:rPr>
          <w:lang w:val="pt-BR"/>
        </w:rPr>
        <w:t xml:space="preserve"> Página 1</w:t>
      </w:r>
      <w:r w:rsidR="004631F2">
        <w:rPr>
          <w:lang w:val="pt-BR"/>
        </w:rPr>
        <w:t>4</w:t>
      </w:r>
    </w:p>
    <w:p w:rsidR="00FC493B" w:rsidRPr="00FC493B" w:rsidRDefault="004E0F4E" w:rsidP="00CB1006">
      <w:pPr>
        <w:rPr>
          <w:lang w:val="pt-BR"/>
        </w:rPr>
      </w:pPr>
      <w:r>
        <w:rPr>
          <w:lang w:val="pt-BR"/>
        </w:rPr>
        <w:t>Módulo de financeiro</w:t>
      </w:r>
      <w:r w:rsidR="00FC493B" w:rsidRPr="00FC493B">
        <w:rPr>
          <w:lang w:val="pt-BR"/>
        </w:rPr>
        <w:t xml:space="preserve"> .................................................................................................. Página 1</w:t>
      </w:r>
      <w:r w:rsidR="004631F2">
        <w:rPr>
          <w:lang w:val="pt-BR"/>
        </w:rPr>
        <w:t>5</w:t>
      </w:r>
    </w:p>
    <w:p w:rsidR="00FC493B" w:rsidRDefault="00362E75" w:rsidP="00CB1006">
      <w:pPr>
        <w:rPr>
          <w:lang w:val="pt-BR"/>
        </w:rPr>
      </w:pPr>
      <w:r>
        <w:rPr>
          <w:lang w:val="pt-BR"/>
        </w:rPr>
        <w:t>Backup</w:t>
      </w:r>
      <w:r w:rsidR="001F2FAC">
        <w:rPr>
          <w:lang w:val="pt-BR"/>
        </w:rPr>
        <w:t>s</w:t>
      </w:r>
      <w:r w:rsidR="00FC493B" w:rsidRPr="00FC493B">
        <w:rPr>
          <w:lang w:val="pt-BR"/>
        </w:rPr>
        <w:t xml:space="preserve"> ................................................................</w:t>
      </w:r>
      <w:r>
        <w:rPr>
          <w:lang w:val="pt-BR"/>
        </w:rPr>
        <w:t>...</w:t>
      </w:r>
      <w:r w:rsidR="00FC493B" w:rsidRPr="00FC493B">
        <w:rPr>
          <w:lang w:val="pt-BR"/>
        </w:rPr>
        <w:t>....................</w:t>
      </w:r>
      <w:r>
        <w:rPr>
          <w:lang w:val="pt-BR"/>
        </w:rPr>
        <w:t>...............................</w:t>
      </w:r>
      <w:r w:rsidR="00C908BF">
        <w:rPr>
          <w:lang w:val="pt-BR"/>
        </w:rPr>
        <w:t>..</w:t>
      </w:r>
      <w:r w:rsidR="00FC493B" w:rsidRPr="00FC493B">
        <w:rPr>
          <w:lang w:val="pt-BR"/>
        </w:rPr>
        <w:t xml:space="preserve"> Página 1</w:t>
      </w:r>
      <w:r w:rsidR="004631F2">
        <w:rPr>
          <w:lang w:val="pt-BR"/>
        </w:rPr>
        <w:t>6</w:t>
      </w:r>
    </w:p>
    <w:p w:rsidR="001F2FAC" w:rsidRPr="00FC493B" w:rsidRDefault="001F2FAC" w:rsidP="00CB1006">
      <w:pPr>
        <w:rPr>
          <w:lang w:val="pt-BR"/>
        </w:rPr>
      </w:pPr>
      <w:r>
        <w:rPr>
          <w:lang w:val="pt-BR"/>
        </w:rPr>
        <w:t>Suporte ...........................................................................................</w:t>
      </w:r>
      <w:r w:rsidR="00C908BF">
        <w:rPr>
          <w:lang w:val="pt-BR"/>
        </w:rPr>
        <w:t>..............................</w:t>
      </w:r>
      <w:r w:rsidR="004631F2">
        <w:rPr>
          <w:lang w:val="pt-BR"/>
        </w:rPr>
        <w:t xml:space="preserve"> Página 18</w:t>
      </w:r>
      <w:bookmarkStart w:id="0" w:name="_GoBack"/>
      <w:bookmarkEnd w:id="0"/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Default="00FC493B" w:rsidP="00FC493B">
      <w:pPr>
        <w:rPr>
          <w:lang w:val="pt-BR"/>
        </w:rPr>
      </w:pPr>
    </w:p>
    <w:p w:rsidR="00FC493B" w:rsidRPr="001375F5" w:rsidRDefault="00FC493B" w:rsidP="00FC493B">
      <w:pPr>
        <w:rPr>
          <w:b/>
          <w:sz w:val="32"/>
          <w:szCs w:val="32"/>
          <w:lang w:val="pt-BR"/>
        </w:rPr>
      </w:pPr>
      <w:r w:rsidRPr="001375F5">
        <w:rPr>
          <w:b/>
          <w:sz w:val="32"/>
          <w:szCs w:val="32"/>
          <w:lang w:val="pt-BR"/>
        </w:rPr>
        <w:lastRenderedPageBreak/>
        <w:t>Sobre</w:t>
      </w:r>
    </w:p>
    <w:p w:rsidR="00F44926" w:rsidRDefault="005E65F1" w:rsidP="00F44926">
      <w:pPr>
        <w:jc w:val="both"/>
        <w:rPr>
          <w:lang w:val="pt-BR"/>
        </w:rPr>
      </w:pPr>
      <w:r>
        <w:rPr>
          <w:lang w:val="pt-BR"/>
        </w:rPr>
        <w:t>Este é um s</w:t>
      </w:r>
      <w:r w:rsidR="008014B8">
        <w:rPr>
          <w:lang w:val="pt-BR"/>
        </w:rPr>
        <w:t>istema para gerenciamento de pequenos PetShops</w:t>
      </w:r>
      <w:r>
        <w:rPr>
          <w:lang w:val="pt-BR"/>
        </w:rPr>
        <w:t>. Os módulos do sistema podem ser acessados pela tela inicial do sistema, através de ícones que ficam no topo da tela.</w:t>
      </w:r>
      <w:r w:rsidR="00F44926">
        <w:rPr>
          <w:lang w:val="pt-BR"/>
        </w:rPr>
        <w:t xml:space="preserve"> </w:t>
      </w:r>
    </w:p>
    <w:p w:rsidR="00F44926" w:rsidRPr="000769A4" w:rsidRDefault="00F44926" w:rsidP="00F44926">
      <w:pPr>
        <w:jc w:val="both"/>
        <w:rPr>
          <w:lang w:val="pt-BR"/>
        </w:rPr>
      </w:pPr>
      <w:r>
        <w:rPr>
          <w:lang w:val="pt-BR"/>
        </w:rPr>
        <w:t>O sistema é desktop e precisa do Java 8 para funcionar, já o seu banco de dados está localizado dentro da pasta de execução do sistema, não sendo necessário estar conectado à internet para o seu funcionamento.</w:t>
      </w:r>
    </w:p>
    <w:p w:rsidR="00345BEC" w:rsidRDefault="000769A4" w:rsidP="00345BEC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F05854" wp14:editId="17F88E38">
            <wp:extent cx="5496911" cy="3889375"/>
            <wp:effectExtent l="19050" t="19050" r="2794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11" cy="3889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5BEC" w:rsidRPr="000769A4" w:rsidRDefault="000769A4" w:rsidP="000769A4">
      <w:pPr>
        <w:jc w:val="center"/>
        <w:rPr>
          <w:lang w:val="pt-BR"/>
        </w:rPr>
      </w:pPr>
      <w:r w:rsidRPr="000769A4">
        <w:rPr>
          <w:lang w:val="pt-BR"/>
        </w:rPr>
        <w:t>Tela inicial do sistema</w:t>
      </w: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345BEC" w:rsidRPr="000769A4" w:rsidRDefault="00345BEC" w:rsidP="00FC493B">
      <w:pPr>
        <w:rPr>
          <w:lang w:val="pt-BR"/>
        </w:rPr>
      </w:pPr>
    </w:p>
    <w:p w:rsidR="000769A4" w:rsidRPr="000769A4" w:rsidRDefault="000769A4" w:rsidP="00FC493B">
      <w:pPr>
        <w:rPr>
          <w:lang w:val="pt-BR"/>
        </w:rPr>
      </w:pPr>
    </w:p>
    <w:p w:rsidR="00196823" w:rsidRDefault="00196823" w:rsidP="00FC493B">
      <w:pPr>
        <w:rPr>
          <w:b/>
          <w:sz w:val="32"/>
          <w:szCs w:val="32"/>
          <w:lang w:val="pt-BR"/>
        </w:rPr>
      </w:pPr>
    </w:p>
    <w:p w:rsidR="00FC493B" w:rsidRPr="001375F5" w:rsidRDefault="002D765D" w:rsidP="00FC493B">
      <w:pPr>
        <w:rPr>
          <w:b/>
          <w:sz w:val="32"/>
          <w:szCs w:val="32"/>
          <w:lang w:val="pt-BR"/>
        </w:rPr>
      </w:pPr>
      <w:r w:rsidRPr="001375F5">
        <w:rPr>
          <w:b/>
          <w:sz w:val="32"/>
          <w:szCs w:val="32"/>
          <w:lang w:val="pt-BR"/>
        </w:rPr>
        <w:lastRenderedPageBreak/>
        <w:t>Requisitos</w:t>
      </w:r>
    </w:p>
    <w:p w:rsidR="002D765D" w:rsidRDefault="0077021B" w:rsidP="00FC493B">
      <w:pPr>
        <w:rPr>
          <w:lang w:val="pt-BR"/>
        </w:rPr>
      </w:pPr>
      <w:r>
        <w:rPr>
          <w:lang w:val="pt-BR"/>
        </w:rPr>
        <w:t xml:space="preserve">Para que o software possa ser utilizado se faz necessário </w:t>
      </w:r>
      <w:r w:rsidR="00CB1006">
        <w:rPr>
          <w:lang w:val="pt-BR"/>
        </w:rPr>
        <w:t>atender aos</w:t>
      </w:r>
      <w:r>
        <w:rPr>
          <w:lang w:val="pt-BR"/>
        </w:rPr>
        <w:t xml:space="preserve"> seguintes requisitos:</w:t>
      </w:r>
    </w:p>
    <w:p w:rsidR="0077021B" w:rsidRPr="0077021B" w:rsidRDefault="0077021B" w:rsidP="0077021B">
      <w:pPr>
        <w:rPr>
          <w:b/>
          <w:lang w:val="pt-BR"/>
        </w:rPr>
      </w:pPr>
      <w:r w:rsidRPr="0077021B">
        <w:rPr>
          <w:b/>
          <w:lang w:val="pt-BR"/>
        </w:rPr>
        <w:t>Software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Sistema operacional Windows: 7, 8, 10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Sistema operacional Linux:  Ubuntu 16, Mint 20.3</w:t>
      </w:r>
    </w:p>
    <w:p w:rsidR="0077021B" w:rsidRPr="0077021B" w:rsidRDefault="0077021B" w:rsidP="0077021B">
      <w:pPr>
        <w:pStyle w:val="PargrafodaLista"/>
        <w:numPr>
          <w:ilvl w:val="0"/>
          <w:numId w:val="21"/>
        </w:numPr>
        <w:rPr>
          <w:lang w:val="pt-BR"/>
        </w:rPr>
      </w:pPr>
      <w:r w:rsidRPr="0077021B">
        <w:rPr>
          <w:lang w:val="pt-BR"/>
        </w:rPr>
        <w:t>Java 8</w:t>
      </w:r>
    </w:p>
    <w:p w:rsidR="0077021B" w:rsidRPr="0077021B" w:rsidRDefault="0077021B" w:rsidP="0077021B">
      <w:pPr>
        <w:rPr>
          <w:b/>
          <w:lang w:val="pt-BR"/>
        </w:rPr>
      </w:pPr>
      <w:r w:rsidRPr="0077021B">
        <w:rPr>
          <w:b/>
          <w:lang w:val="pt-BR"/>
        </w:rPr>
        <w:t>Hardware</w:t>
      </w:r>
    </w:p>
    <w:p w:rsidR="0077021B" w:rsidRPr="0077021B" w:rsidRDefault="0077021B" w:rsidP="0077021B">
      <w:pPr>
        <w:pStyle w:val="PargrafodaLista"/>
        <w:numPr>
          <w:ilvl w:val="0"/>
          <w:numId w:val="22"/>
        </w:numPr>
        <w:rPr>
          <w:lang w:val="pt-BR"/>
        </w:rPr>
      </w:pPr>
      <w:r w:rsidRPr="0077021B">
        <w:rPr>
          <w:lang w:val="pt-BR"/>
        </w:rPr>
        <w:t xml:space="preserve">4 Gigabytes de memória </w:t>
      </w:r>
      <w:r>
        <w:rPr>
          <w:lang w:val="pt-BR"/>
        </w:rPr>
        <w:t>RAM</w:t>
      </w:r>
    </w:p>
    <w:p w:rsidR="0077021B" w:rsidRPr="0077021B" w:rsidRDefault="0077021B" w:rsidP="0077021B">
      <w:pPr>
        <w:pStyle w:val="PargrafodaLista"/>
        <w:numPr>
          <w:ilvl w:val="0"/>
          <w:numId w:val="22"/>
        </w:numPr>
        <w:rPr>
          <w:lang w:val="pt-BR"/>
        </w:rPr>
      </w:pPr>
      <w:r w:rsidRPr="0077021B">
        <w:rPr>
          <w:lang w:val="pt-BR"/>
        </w:rPr>
        <w:t>1 Gigabyte de espaço em disco</w:t>
      </w:r>
    </w:p>
    <w:p w:rsidR="001375F5" w:rsidRDefault="001375F5" w:rsidP="00FC493B">
      <w:pPr>
        <w:rPr>
          <w:lang w:val="pt-BR"/>
        </w:rPr>
      </w:pPr>
    </w:p>
    <w:p w:rsidR="001375F5" w:rsidRDefault="001375F5">
      <w:pPr>
        <w:rPr>
          <w:lang w:val="pt-BR"/>
        </w:rPr>
      </w:pPr>
      <w:r>
        <w:rPr>
          <w:lang w:val="pt-BR"/>
        </w:rPr>
        <w:br w:type="page"/>
      </w:r>
    </w:p>
    <w:p w:rsidR="0077021B" w:rsidRPr="001375F5" w:rsidRDefault="001375F5" w:rsidP="00FC493B">
      <w:pPr>
        <w:rPr>
          <w:b/>
          <w:sz w:val="28"/>
          <w:szCs w:val="28"/>
          <w:lang w:val="pt-BR"/>
        </w:rPr>
      </w:pPr>
      <w:r w:rsidRPr="001375F5">
        <w:rPr>
          <w:b/>
          <w:sz w:val="28"/>
          <w:szCs w:val="28"/>
          <w:lang w:val="pt-BR"/>
        </w:rPr>
        <w:lastRenderedPageBreak/>
        <w:t>Módulo de cliente</w:t>
      </w:r>
    </w:p>
    <w:p w:rsidR="001375F5" w:rsidRDefault="00474245" w:rsidP="00474245">
      <w:pPr>
        <w:jc w:val="both"/>
        <w:rPr>
          <w:lang w:val="pt-BR"/>
        </w:rPr>
      </w:pPr>
      <w:r>
        <w:rPr>
          <w:lang w:val="pt-BR"/>
        </w:rPr>
        <w:t xml:space="preserve">O módulo de cliente permite que você tenha os seus clientes cadastrados em um só lugar, ele é um dos </w:t>
      </w:r>
      <w:r w:rsidR="00A13E93">
        <w:rPr>
          <w:lang w:val="pt-BR"/>
        </w:rPr>
        <w:t>módulos mais importantes a ser considerado dentro do sistema</w:t>
      </w:r>
      <w:r>
        <w:rPr>
          <w:lang w:val="pt-BR"/>
        </w:rPr>
        <w:t>.</w:t>
      </w:r>
      <w:r w:rsidR="00E25686">
        <w:rPr>
          <w:lang w:val="pt-BR"/>
        </w:rPr>
        <w:t xml:space="preserve"> Repare na imagem abaixo que há alguns campos em </w:t>
      </w:r>
      <w:r w:rsidR="00E25686" w:rsidRPr="00E25686">
        <w:rPr>
          <w:b/>
          <w:color w:val="C00000"/>
          <w:lang w:val="pt-BR"/>
        </w:rPr>
        <w:t>vermelho</w:t>
      </w:r>
      <w:r w:rsidR="00E25686">
        <w:rPr>
          <w:lang w:val="pt-BR"/>
        </w:rPr>
        <w:t>, estes campos são de preenchimento obrigatório.</w:t>
      </w:r>
    </w:p>
    <w:p w:rsidR="00474245" w:rsidRDefault="00474245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5023D75" wp14:editId="0C1F1A5C">
            <wp:extent cx="5507990" cy="3890010"/>
            <wp:effectExtent l="19050" t="19050" r="16510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30C9" w:rsidRDefault="00E730C9" w:rsidP="00E730C9">
      <w:pPr>
        <w:jc w:val="center"/>
        <w:rPr>
          <w:lang w:val="pt-BR"/>
        </w:rPr>
      </w:pPr>
      <w:r>
        <w:rPr>
          <w:lang w:val="pt-BR"/>
        </w:rPr>
        <w:t>Tela de cadastro do cliente</w:t>
      </w:r>
    </w:p>
    <w:p w:rsidR="00DA5DD8" w:rsidRDefault="00DA5DD8" w:rsidP="00474245">
      <w:pPr>
        <w:jc w:val="both"/>
        <w:rPr>
          <w:lang w:val="pt-BR"/>
        </w:rPr>
      </w:pPr>
      <w:r>
        <w:rPr>
          <w:lang w:val="pt-BR"/>
        </w:rPr>
        <w:t>Repare que ao lado direito do formulário de cadastro, há um campo para se fazer o upload de uma foto de perfil do cliente, o recomendável é que você utilize imagens no formato JPG ou JPEG. Esta tela de upload só estará habilitada quando o cliente estiver sido cadastrado previamente.</w:t>
      </w:r>
    </w:p>
    <w:p w:rsidR="00DA5DD8" w:rsidRDefault="00DA5DD8" w:rsidP="003B559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41296C" wp14:editId="41C6EDF4">
            <wp:extent cx="1501864" cy="1992573"/>
            <wp:effectExtent l="19050" t="19050" r="2222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134" cy="2026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5DD8" w:rsidRPr="00654D83" w:rsidRDefault="00654D83" w:rsidP="00474245">
      <w:pPr>
        <w:jc w:val="both"/>
        <w:rPr>
          <w:b/>
          <w:sz w:val="28"/>
          <w:szCs w:val="28"/>
          <w:lang w:val="pt-BR"/>
        </w:rPr>
      </w:pPr>
      <w:r w:rsidRPr="00654D83">
        <w:rPr>
          <w:b/>
          <w:sz w:val="28"/>
          <w:szCs w:val="28"/>
          <w:lang w:val="pt-BR"/>
        </w:rPr>
        <w:lastRenderedPageBreak/>
        <w:t>Módulo de animal</w:t>
      </w:r>
    </w:p>
    <w:p w:rsidR="00654D83" w:rsidRDefault="00654D83" w:rsidP="00654D83">
      <w:pPr>
        <w:jc w:val="both"/>
        <w:rPr>
          <w:lang w:val="pt-BR"/>
        </w:rPr>
      </w:pPr>
      <w:r>
        <w:rPr>
          <w:lang w:val="pt-BR"/>
        </w:rPr>
        <w:t xml:space="preserve">O módulo de animal permite que você tenha os animais dos clientes cadastrados em um só lugar, ele também é um dos </w:t>
      </w:r>
      <w:r w:rsidR="00A13E93">
        <w:rPr>
          <w:lang w:val="pt-BR"/>
        </w:rPr>
        <w:t>módulos mais importantes a ser considerado dentro do sistema</w:t>
      </w:r>
      <w:r>
        <w:rPr>
          <w:lang w:val="pt-BR"/>
        </w:rPr>
        <w:t>.</w:t>
      </w:r>
      <w:r w:rsidR="00047CE7">
        <w:rPr>
          <w:lang w:val="pt-BR"/>
        </w:rPr>
        <w:t xml:space="preserve"> Primeiro é preciso já ter cadastrado o dono do animal no módulo de cliente, porque cada animal estará associado a somente um cliente.</w:t>
      </w:r>
    </w:p>
    <w:p w:rsidR="00654D83" w:rsidRDefault="00BF50DA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357B721" wp14:editId="61C16C16">
            <wp:extent cx="5507990" cy="3888740"/>
            <wp:effectExtent l="19050" t="19050" r="16510" b="165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8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50DA" w:rsidRDefault="00BF50DA" w:rsidP="00BF50DA">
      <w:pPr>
        <w:jc w:val="center"/>
        <w:rPr>
          <w:lang w:val="pt-BR"/>
        </w:rPr>
      </w:pPr>
      <w:r>
        <w:rPr>
          <w:lang w:val="pt-BR"/>
        </w:rPr>
        <w:t>Tela de cadastro de animal</w:t>
      </w:r>
    </w:p>
    <w:p w:rsidR="00FF0AC1" w:rsidRDefault="00FF0AC1" w:rsidP="00654D83">
      <w:pPr>
        <w:jc w:val="both"/>
        <w:rPr>
          <w:lang w:val="pt-BR"/>
        </w:rPr>
      </w:pPr>
    </w:p>
    <w:p w:rsidR="00FF0AC1" w:rsidRDefault="00FF0AC1">
      <w:pPr>
        <w:rPr>
          <w:lang w:val="pt-BR"/>
        </w:rPr>
      </w:pPr>
      <w:r>
        <w:rPr>
          <w:lang w:val="pt-BR"/>
        </w:rPr>
        <w:br w:type="page"/>
      </w:r>
    </w:p>
    <w:p w:rsidR="00BF50DA" w:rsidRPr="00FF0AC1" w:rsidRDefault="00FF0AC1" w:rsidP="00654D83">
      <w:pPr>
        <w:jc w:val="both"/>
        <w:rPr>
          <w:b/>
          <w:sz w:val="28"/>
          <w:szCs w:val="28"/>
          <w:lang w:val="pt-BR"/>
        </w:rPr>
      </w:pPr>
      <w:r w:rsidRPr="00FF0AC1">
        <w:rPr>
          <w:b/>
          <w:sz w:val="28"/>
          <w:szCs w:val="28"/>
          <w:lang w:val="pt-BR"/>
        </w:rPr>
        <w:lastRenderedPageBreak/>
        <w:t>Módulo de agenda</w:t>
      </w:r>
    </w:p>
    <w:p w:rsidR="00FF0AC1" w:rsidRDefault="00FF0AC1" w:rsidP="00FF0AC1">
      <w:pPr>
        <w:jc w:val="both"/>
        <w:rPr>
          <w:lang w:val="pt-BR"/>
        </w:rPr>
      </w:pPr>
      <w:bookmarkStart w:id="1" w:name="_Hlk116031170"/>
      <w:r>
        <w:rPr>
          <w:lang w:val="pt-BR"/>
        </w:rPr>
        <w:t xml:space="preserve">O módulo de agenda permite que você tenha a sua agenda cadastrada em um só lugar, ele também é um dos </w:t>
      </w:r>
      <w:r w:rsidR="00A13E93">
        <w:rPr>
          <w:lang w:val="pt-BR"/>
        </w:rPr>
        <w:t>módulos mais importantes a ser considerado dentro do sistema</w:t>
      </w:r>
      <w:r>
        <w:rPr>
          <w:lang w:val="pt-BR"/>
        </w:rPr>
        <w:t>.</w:t>
      </w:r>
    </w:p>
    <w:bookmarkEnd w:id="1"/>
    <w:p w:rsidR="00FF0AC1" w:rsidRDefault="00FF0AC1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DA30A75" wp14:editId="111D9A53">
            <wp:extent cx="5507990" cy="3890010"/>
            <wp:effectExtent l="19050" t="19050" r="16510" b="152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0AC1" w:rsidRDefault="00FF0AC1" w:rsidP="00FF0AC1">
      <w:pPr>
        <w:jc w:val="center"/>
        <w:rPr>
          <w:lang w:val="pt-BR"/>
        </w:rPr>
      </w:pPr>
      <w:r>
        <w:rPr>
          <w:lang w:val="pt-BR"/>
        </w:rPr>
        <w:t>Tela de cadastro da agenda</w:t>
      </w:r>
    </w:p>
    <w:p w:rsidR="00FF0AC1" w:rsidRDefault="00686E79" w:rsidP="00FF0AC1">
      <w:pPr>
        <w:jc w:val="both"/>
        <w:rPr>
          <w:lang w:val="pt-BR"/>
        </w:rPr>
      </w:pPr>
      <w:r>
        <w:rPr>
          <w:lang w:val="pt-BR"/>
        </w:rPr>
        <w:t>Clique na aba de pesquisa para ter acesso a sua agenda, como é mostrado na imagem abaixo:</w:t>
      </w:r>
    </w:p>
    <w:p w:rsidR="008D6CD6" w:rsidRDefault="008D6CD6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2F008F4" wp14:editId="26DCED97">
            <wp:extent cx="5507990" cy="2131695"/>
            <wp:effectExtent l="19050" t="19050" r="16510" b="209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131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6CD6" w:rsidRDefault="008D6CD6" w:rsidP="00FF0AC1">
      <w:pPr>
        <w:jc w:val="both"/>
        <w:rPr>
          <w:lang w:val="pt-BR"/>
        </w:rPr>
      </w:pPr>
      <w:r>
        <w:rPr>
          <w:lang w:val="pt-BR"/>
        </w:rPr>
        <w:t>Clicando na aba de pesquisa você irá ter acesso a agenda cadastrada, utilize os filtros da pesquisa para procurar por exemplo o dia de um agendamento. Também perceba que a cor em vermelha representa uma data que já expirou, já a cor verde significa uma data que ainda não expirou.</w:t>
      </w:r>
    </w:p>
    <w:p w:rsidR="008D6CD6" w:rsidRPr="00705DDE" w:rsidRDefault="00705DDE">
      <w:pPr>
        <w:rPr>
          <w:b/>
          <w:sz w:val="28"/>
          <w:szCs w:val="28"/>
          <w:lang w:val="pt-BR"/>
        </w:rPr>
      </w:pPr>
      <w:r w:rsidRPr="00705DDE">
        <w:rPr>
          <w:b/>
          <w:sz w:val="28"/>
          <w:szCs w:val="28"/>
          <w:lang w:val="pt-BR"/>
        </w:rPr>
        <w:lastRenderedPageBreak/>
        <w:t>Módulo de produto</w:t>
      </w:r>
    </w:p>
    <w:p w:rsidR="00CC6072" w:rsidRDefault="00CC6072" w:rsidP="00CC6072">
      <w:pPr>
        <w:jc w:val="both"/>
        <w:rPr>
          <w:lang w:val="pt-BR"/>
        </w:rPr>
      </w:pPr>
      <w:r>
        <w:rPr>
          <w:lang w:val="pt-BR"/>
        </w:rPr>
        <w:t xml:space="preserve">O módulo de produto permite que você tenha seu estoque cadastrado em um só lugar, ele também é um dos </w:t>
      </w:r>
      <w:r w:rsidR="00A13E93">
        <w:rPr>
          <w:lang w:val="pt-BR"/>
        </w:rPr>
        <w:t>módulos mais importantes a ser considerado dentro do sistema</w:t>
      </w:r>
      <w:r>
        <w:rPr>
          <w:lang w:val="pt-BR"/>
        </w:rPr>
        <w:t>. Para que uma venda possa ser realizada é preciso ter seu estoque já cadastrado com os valores corretamente.</w:t>
      </w:r>
    </w:p>
    <w:p w:rsidR="008D6CD6" w:rsidRDefault="00070484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F78E746" wp14:editId="665ADC46">
            <wp:extent cx="5507990" cy="3881120"/>
            <wp:effectExtent l="19050" t="19050" r="16510" b="241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1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84" w:rsidRDefault="00070484" w:rsidP="00070484">
      <w:pPr>
        <w:jc w:val="center"/>
        <w:rPr>
          <w:lang w:val="pt-BR"/>
        </w:rPr>
      </w:pPr>
      <w:r>
        <w:rPr>
          <w:lang w:val="pt-BR"/>
        </w:rPr>
        <w:t>Tela de cadastro de produto de estoque</w:t>
      </w:r>
    </w:p>
    <w:p w:rsidR="00070484" w:rsidRDefault="00070484" w:rsidP="00FF0AC1">
      <w:pPr>
        <w:jc w:val="both"/>
        <w:rPr>
          <w:lang w:val="pt-BR"/>
        </w:rPr>
      </w:pPr>
      <w:r>
        <w:rPr>
          <w:lang w:val="pt-BR"/>
        </w:rPr>
        <w:t>Ao ser realizada uma venda no PDV o estoque será automaticamente atualizado, quando uma venda é alterada, ou excluída, o estoque também será automaticamente atualizado.</w:t>
      </w:r>
    </w:p>
    <w:p w:rsidR="00070484" w:rsidRDefault="00070484" w:rsidP="00FF0AC1">
      <w:pPr>
        <w:jc w:val="both"/>
        <w:rPr>
          <w:lang w:val="pt-BR"/>
        </w:rPr>
      </w:pPr>
    </w:p>
    <w:p w:rsidR="00196823" w:rsidRDefault="00196823" w:rsidP="00196823">
      <w:pPr>
        <w:rPr>
          <w:lang w:val="pt-BR"/>
        </w:rPr>
      </w:pPr>
    </w:p>
    <w:p w:rsidR="00196823" w:rsidRDefault="00196823" w:rsidP="00196823">
      <w:pPr>
        <w:rPr>
          <w:lang w:val="pt-BR"/>
        </w:rPr>
      </w:pPr>
    </w:p>
    <w:p w:rsidR="00196823" w:rsidRDefault="00196823">
      <w:pPr>
        <w:rPr>
          <w:lang w:val="pt-BR"/>
        </w:rPr>
      </w:pPr>
      <w:r>
        <w:rPr>
          <w:lang w:val="pt-BR"/>
        </w:rPr>
        <w:br w:type="page"/>
      </w:r>
    </w:p>
    <w:p w:rsidR="00196823" w:rsidRDefault="00196823" w:rsidP="00196823">
      <w:p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Módulo de serviço</w:t>
      </w:r>
    </w:p>
    <w:p w:rsidR="00196823" w:rsidRDefault="00196823" w:rsidP="00196823">
      <w:pPr>
        <w:jc w:val="both"/>
        <w:rPr>
          <w:lang w:val="pt-BR"/>
        </w:rPr>
      </w:pPr>
      <w:r>
        <w:rPr>
          <w:lang w:val="pt-BR"/>
        </w:rPr>
        <w:t xml:space="preserve">O módulo de serviço permite que você tenha </w:t>
      </w:r>
      <w:r w:rsidR="005469B5">
        <w:rPr>
          <w:lang w:val="pt-BR"/>
        </w:rPr>
        <w:t>a tabela</w:t>
      </w:r>
      <w:r>
        <w:rPr>
          <w:lang w:val="pt-BR"/>
        </w:rPr>
        <w:t xml:space="preserve"> </w:t>
      </w:r>
      <w:r w:rsidR="005469B5">
        <w:rPr>
          <w:lang w:val="pt-BR"/>
        </w:rPr>
        <w:t xml:space="preserve">com </w:t>
      </w:r>
      <w:r>
        <w:rPr>
          <w:lang w:val="pt-BR"/>
        </w:rPr>
        <w:t xml:space="preserve">os valores dos serviços prestados por sua empresa em um só lugar, ele também é um dos </w:t>
      </w:r>
      <w:r w:rsidR="00A13E93">
        <w:rPr>
          <w:lang w:val="pt-BR"/>
        </w:rPr>
        <w:t>módulos mais importantes a ser considerado dentro do sistema</w:t>
      </w:r>
      <w:r>
        <w:rPr>
          <w:lang w:val="pt-BR"/>
        </w:rPr>
        <w:t>. Você poderá prestar seus serviços e fazer os lançamentos no módulo de vendas, assim você terá a sua tabela de serviços com os devidos valores acessíveis dentro do módulo de vendas</w:t>
      </w:r>
      <w:r w:rsidR="005469B5">
        <w:rPr>
          <w:lang w:val="pt-BR"/>
        </w:rPr>
        <w:t xml:space="preserve"> também.</w:t>
      </w:r>
    </w:p>
    <w:p w:rsidR="00196823" w:rsidRDefault="00914558" w:rsidP="0019682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757FD87" wp14:editId="3BE9C6A2">
            <wp:extent cx="5507990" cy="3893820"/>
            <wp:effectExtent l="19050" t="19050" r="16510" b="1143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93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6823" w:rsidRPr="00914558" w:rsidRDefault="00914558" w:rsidP="00914558">
      <w:pPr>
        <w:jc w:val="center"/>
        <w:rPr>
          <w:lang w:val="pt-BR"/>
        </w:rPr>
      </w:pPr>
      <w:r w:rsidRPr="00914558">
        <w:rPr>
          <w:lang w:val="pt-BR"/>
        </w:rPr>
        <w:t>Tela de cadastro de serviço</w:t>
      </w:r>
    </w:p>
    <w:p w:rsidR="00196823" w:rsidRPr="00914558" w:rsidRDefault="00914558" w:rsidP="00196823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99DBE8" wp14:editId="5850B474">
            <wp:extent cx="5507990" cy="2041525"/>
            <wp:effectExtent l="19050" t="19050" r="16510" b="158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04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6823" w:rsidRPr="00914558" w:rsidRDefault="00914558" w:rsidP="00914558">
      <w:pPr>
        <w:jc w:val="center"/>
        <w:rPr>
          <w:lang w:val="pt-BR"/>
        </w:rPr>
      </w:pPr>
      <w:r>
        <w:rPr>
          <w:lang w:val="pt-BR"/>
        </w:rPr>
        <w:t>Tela com os serviços cadastrados</w:t>
      </w:r>
    </w:p>
    <w:p w:rsidR="00914558" w:rsidRDefault="00914558" w:rsidP="00914558">
      <w:pPr>
        <w:jc w:val="both"/>
        <w:rPr>
          <w:lang w:val="pt-BR"/>
        </w:rPr>
      </w:pPr>
      <w:r>
        <w:rPr>
          <w:lang w:val="pt-BR"/>
        </w:rPr>
        <w:t>Portanto todo serviço que sua empresa irá prestar como (Tosa, Banho, Vacinas, Etc.) poderão ser cadastrados neste módulo.</w:t>
      </w:r>
    </w:p>
    <w:p w:rsidR="00BC7E43" w:rsidRPr="00196823" w:rsidRDefault="00BC7E43" w:rsidP="00914558">
      <w:pPr>
        <w:jc w:val="both"/>
        <w:rPr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Módulo de venda</w:t>
      </w:r>
    </w:p>
    <w:p w:rsidR="00BC7E43" w:rsidRDefault="00BC7E43" w:rsidP="00BC7E43">
      <w:pPr>
        <w:jc w:val="both"/>
        <w:rPr>
          <w:lang w:val="pt-BR"/>
        </w:rPr>
      </w:pPr>
      <w:r>
        <w:rPr>
          <w:lang w:val="pt-BR"/>
        </w:rPr>
        <w:t xml:space="preserve">O módulo de venda permite que você tenha todas as suas vendas cadastradas em um só lugar, ele também é um dos </w:t>
      </w:r>
      <w:r w:rsidR="00A13E93">
        <w:rPr>
          <w:lang w:val="pt-BR"/>
        </w:rPr>
        <w:t>módulos mais importantes a ser considerado dentro do sistema</w:t>
      </w:r>
      <w:r>
        <w:rPr>
          <w:lang w:val="pt-BR"/>
        </w:rPr>
        <w:t xml:space="preserve">. Você poderá vender seus produtos e </w:t>
      </w:r>
      <w:r w:rsidR="002B36CE">
        <w:rPr>
          <w:lang w:val="pt-BR"/>
        </w:rPr>
        <w:t xml:space="preserve">serviços mantendo </w:t>
      </w:r>
      <w:r>
        <w:rPr>
          <w:lang w:val="pt-BR"/>
        </w:rPr>
        <w:t>o controle do seu estoque de forma mais organizada, graças as movimentações automáticas em cada venda.</w:t>
      </w:r>
    </w:p>
    <w:p w:rsidR="00BC7E43" w:rsidRPr="009E15F9" w:rsidRDefault="00870228" w:rsidP="007E2C81">
      <w:pPr>
        <w:jc w:val="center"/>
        <w:rPr>
          <w:lang w:val="pt-BR"/>
        </w:rPr>
      </w:pPr>
      <w:r w:rsidRPr="009E15F9">
        <w:rPr>
          <w:noProof/>
          <w:lang w:val="pt-BR" w:eastAsia="pt-BR"/>
        </w:rPr>
        <w:drawing>
          <wp:inline distT="0" distB="0" distL="0" distR="0" wp14:anchorId="3F40224E" wp14:editId="24114FB1">
            <wp:extent cx="5507990" cy="3880485"/>
            <wp:effectExtent l="19050" t="19050" r="16510" b="2476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04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0228" w:rsidRPr="009E15F9" w:rsidRDefault="00154124" w:rsidP="00154124">
      <w:pPr>
        <w:jc w:val="center"/>
        <w:rPr>
          <w:lang w:val="pt-BR"/>
        </w:rPr>
      </w:pPr>
      <w:r>
        <w:rPr>
          <w:lang w:val="pt-BR"/>
        </w:rPr>
        <w:t>Tela do PDV do sistema.</w:t>
      </w:r>
    </w:p>
    <w:p w:rsidR="00BC7E43" w:rsidRDefault="00154124" w:rsidP="00BC7E43">
      <w:pPr>
        <w:jc w:val="both"/>
        <w:rPr>
          <w:lang w:val="pt-BR"/>
        </w:rPr>
      </w:pPr>
      <w:r>
        <w:rPr>
          <w:lang w:val="pt-BR"/>
        </w:rPr>
        <w:t>Você pode vender o produto a granel também, para isto ao lado da quantidade clique no botão granel e na janela que se abrir informe o valor, ou o peso desejado, fazendo isto o sistema irá calcular a quantidade pelo valor informado, ou pelo peso informado.</w:t>
      </w:r>
    </w:p>
    <w:p w:rsidR="009E15F9" w:rsidRDefault="00A4639F" w:rsidP="003B559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C6A993" wp14:editId="747A4F1B">
            <wp:extent cx="2778741" cy="2498626"/>
            <wp:effectExtent l="19050" t="19050" r="22225" b="165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808" cy="25850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639F" w:rsidRPr="009E15F9" w:rsidRDefault="00A4639F" w:rsidP="00FF0AC1">
      <w:pPr>
        <w:jc w:val="both"/>
        <w:rPr>
          <w:lang w:val="pt-BR"/>
        </w:rPr>
      </w:pPr>
      <w:r>
        <w:rPr>
          <w:lang w:val="pt-BR"/>
        </w:rPr>
        <w:lastRenderedPageBreak/>
        <w:t>Clicando em finalizar você terá acesso a outra janela, na janela que se apresentará você pode informar a forma de pagamento</w:t>
      </w:r>
      <w:r w:rsidR="007E2C81">
        <w:rPr>
          <w:lang w:val="pt-BR"/>
        </w:rPr>
        <w:t>, parcelas e visualizar o troco se o pagamento foi realizado em dinheiro.</w:t>
      </w:r>
    </w:p>
    <w:p w:rsidR="009E15F9" w:rsidRDefault="007E2C81" w:rsidP="007E2C81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294918" wp14:editId="7E59C3AF">
            <wp:extent cx="5507990" cy="3545840"/>
            <wp:effectExtent l="19050" t="19050" r="16510" b="165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45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2C81" w:rsidRPr="009E15F9" w:rsidRDefault="007E2C81" w:rsidP="007E2C81">
      <w:pPr>
        <w:jc w:val="center"/>
        <w:rPr>
          <w:lang w:val="pt-BR"/>
        </w:rPr>
      </w:pPr>
      <w:r>
        <w:rPr>
          <w:lang w:val="pt-BR"/>
        </w:rPr>
        <w:t>Tela de concluir venda.</w:t>
      </w:r>
    </w:p>
    <w:p w:rsidR="009E15F9" w:rsidRDefault="00566FD5" w:rsidP="00FF0AC1">
      <w:pPr>
        <w:jc w:val="both"/>
        <w:rPr>
          <w:lang w:val="pt-BR"/>
        </w:rPr>
      </w:pPr>
      <w:r>
        <w:rPr>
          <w:lang w:val="pt-BR"/>
        </w:rPr>
        <w:t>Após finalizar a venda o botão de imprimir estará habilitado, clicando neste botão você irá ter acesso ao PDF do comprovante da venda, podendo imprimi-lo.</w:t>
      </w:r>
    </w:p>
    <w:p w:rsidR="00566FD5" w:rsidRPr="009E15F9" w:rsidRDefault="00566FD5" w:rsidP="00686E7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AB858D7" wp14:editId="67F75060">
            <wp:extent cx="1322870" cy="525439"/>
            <wp:effectExtent l="19050" t="19050" r="10795" b="273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4616" cy="542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15F9" w:rsidRPr="009E15F9" w:rsidRDefault="00566FD5" w:rsidP="00FF0AC1">
      <w:pPr>
        <w:jc w:val="both"/>
        <w:rPr>
          <w:lang w:val="pt-BR"/>
        </w:rPr>
      </w:pPr>
      <w:r>
        <w:rPr>
          <w:lang w:val="pt-BR"/>
        </w:rPr>
        <w:t>Todas as vendas realizadas irão constar no financeiro como contas a receber, no caso de parcelamentos serão lançadas parcelas conforme o indicado na conclusão da venda. Outro fator a se atentar é que somente vendas parceladas irão constar como não pagos, os demais como pix, débito, ou dinheiro irão constar como pagos.</w:t>
      </w:r>
    </w:p>
    <w:p w:rsidR="009E15F9" w:rsidRDefault="003B5597" w:rsidP="00686E7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C499BD5" wp14:editId="79A2A0B5">
            <wp:extent cx="5507990" cy="483235"/>
            <wp:effectExtent l="19050" t="19050" r="16510" b="1206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83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6FD5" w:rsidRDefault="00566FD5" w:rsidP="00FF0AC1">
      <w:pPr>
        <w:jc w:val="both"/>
        <w:rPr>
          <w:lang w:val="pt-BR"/>
        </w:rPr>
      </w:pPr>
      <w:r>
        <w:rPr>
          <w:lang w:val="pt-BR"/>
        </w:rPr>
        <w:t xml:space="preserve">Na imagem </w:t>
      </w:r>
      <w:r w:rsidR="003B5597">
        <w:rPr>
          <w:lang w:val="pt-BR"/>
        </w:rPr>
        <w:t>acima temos uma venda de R$ 250,00 em duas parcelas de R$ 125,00 cada, repare que a situação se encontra em aberto, quando o pagamento for realizado basta altera-lo para pago dentro do módulo financeiro já que está ligado as vendas.</w:t>
      </w:r>
    </w:p>
    <w:p w:rsidR="003B5597" w:rsidRDefault="003B5597" w:rsidP="003B559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D1359E" wp14:editId="6C4AE2C9">
            <wp:extent cx="472269" cy="263232"/>
            <wp:effectExtent l="19050" t="19050" r="23495" b="2286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357" cy="2682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597" w:rsidRDefault="003B5597" w:rsidP="003B5597">
      <w:pPr>
        <w:rPr>
          <w:lang w:val="pt-BR"/>
        </w:rPr>
      </w:pPr>
    </w:p>
    <w:p w:rsidR="00070484" w:rsidRPr="00716F76" w:rsidRDefault="00716F76" w:rsidP="00FF0AC1">
      <w:pPr>
        <w:jc w:val="both"/>
        <w:rPr>
          <w:b/>
          <w:bCs/>
          <w:sz w:val="28"/>
          <w:szCs w:val="28"/>
          <w:lang w:val="pt-BR"/>
        </w:rPr>
      </w:pPr>
      <w:r w:rsidRPr="00716F76">
        <w:rPr>
          <w:b/>
          <w:bCs/>
          <w:sz w:val="28"/>
          <w:szCs w:val="28"/>
          <w:lang w:val="pt-BR"/>
        </w:rPr>
        <w:lastRenderedPageBreak/>
        <w:t>Módulo de empresa</w:t>
      </w:r>
    </w:p>
    <w:p w:rsidR="00716F76" w:rsidRDefault="00716F76" w:rsidP="00FF0AC1">
      <w:pPr>
        <w:jc w:val="both"/>
        <w:rPr>
          <w:lang w:val="pt-BR"/>
        </w:rPr>
      </w:pPr>
      <w:r>
        <w:rPr>
          <w:lang w:val="pt-BR"/>
        </w:rPr>
        <w:t>O módulo de empresa permite que você tenha a os dados da sua empresa cadastrado em um só lugar</w:t>
      </w:r>
      <w:r w:rsidR="007E3BB7">
        <w:rPr>
          <w:lang w:val="pt-BR"/>
        </w:rPr>
        <w:t>.</w:t>
      </w:r>
      <w:r w:rsidR="00D855F4">
        <w:rPr>
          <w:lang w:val="pt-BR"/>
        </w:rPr>
        <w:t xml:space="preserve"> Estes dados serão utilizados nos comprovantes de pagamento do PDV.</w:t>
      </w:r>
    </w:p>
    <w:p w:rsidR="00D855F4" w:rsidRDefault="001A4921" w:rsidP="009458F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C433FF3" wp14:editId="7234011C">
            <wp:extent cx="5507990" cy="3886835"/>
            <wp:effectExtent l="19050" t="19050" r="16510" b="184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86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A4921" w:rsidRDefault="00863E8F" w:rsidP="00686E7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6D95131" wp14:editId="6C31187E">
            <wp:extent cx="3127743" cy="2770495"/>
            <wp:effectExtent l="19050" t="19050" r="15875" b="114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4596" cy="27854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63E8F" w:rsidRDefault="00863E8F" w:rsidP="00FF0AC1">
      <w:pPr>
        <w:jc w:val="both"/>
        <w:rPr>
          <w:lang w:val="pt-BR"/>
        </w:rPr>
      </w:pPr>
      <w:r>
        <w:rPr>
          <w:lang w:val="pt-BR"/>
        </w:rPr>
        <w:t>Você irá cadastrar os dados básicos e também os dados relativos ao endereço da sua empresa.</w:t>
      </w:r>
    </w:p>
    <w:p w:rsidR="009458FC" w:rsidRDefault="009458FC" w:rsidP="00FF0AC1">
      <w:pPr>
        <w:jc w:val="both"/>
        <w:rPr>
          <w:lang w:val="pt-BR"/>
        </w:rPr>
      </w:pPr>
    </w:p>
    <w:p w:rsidR="009458FC" w:rsidRDefault="009458FC">
      <w:pPr>
        <w:rPr>
          <w:lang w:val="pt-BR"/>
        </w:rPr>
      </w:pPr>
      <w:r>
        <w:rPr>
          <w:lang w:val="pt-BR"/>
        </w:rPr>
        <w:br w:type="page"/>
      </w:r>
    </w:p>
    <w:p w:rsidR="009458FC" w:rsidRPr="00CA622B" w:rsidRDefault="00CA622B" w:rsidP="00FF0AC1">
      <w:pPr>
        <w:jc w:val="both"/>
        <w:rPr>
          <w:b/>
          <w:bCs/>
          <w:sz w:val="28"/>
          <w:szCs w:val="28"/>
          <w:lang w:val="pt-BR"/>
        </w:rPr>
      </w:pPr>
      <w:r w:rsidRPr="00CA622B">
        <w:rPr>
          <w:b/>
          <w:bCs/>
          <w:sz w:val="28"/>
          <w:szCs w:val="28"/>
          <w:lang w:val="pt-BR"/>
        </w:rPr>
        <w:lastRenderedPageBreak/>
        <w:t>Módulo de vacina</w:t>
      </w:r>
    </w:p>
    <w:p w:rsidR="00CA622B" w:rsidRDefault="00CA622B" w:rsidP="00CA622B">
      <w:pPr>
        <w:jc w:val="both"/>
        <w:rPr>
          <w:lang w:val="pt-BR"/>
        </w:rPr>
      </w:pPr>
      <w:r>
        <w:rPr>
          <w:lang w:val="pt-BR"/>
        </w:rPr>
        <w:t xml:space="preserve">O módulo de vacina permite que você tenha a relação de vacinas aplicadas </w:t>
      </w:r>
      <w:r w:rsidR="00C601EE">
        <w:rPr>
          <w:lang w:val="pt-BR"/>
        </w:rPr>
        <w:t>nos</w:t>
      </w:r>
      <w:r>
        <w:rPr>
          <w:lang w:val="pt-BR"/>
        </w:rPr>
        <w:t xml:space="preserve"> animais dos clientes em um só lugar</w:t>
      </w:r>
      <w:r w:rsidR="00C601EE">
        <w:rPr>
          <w:lang w:val="pt-BR"/>
        </w:rPr>
        <w:t>. Este módulo só estará disponível quando um animal já estiver sido cadastrado previamente, assim os animais do seu cliente terão as vacinas aplicadas em dia corretamente.</w:t>
      </w:r>
    </w:p>
    <w:p w:rsidR="00CA622B" w:rsidRDefault="00C601EE" w:rsidP="00FF0AC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EA3F85F" wp14:editId="3A606BAE">
            <wp:extent cx="3048000" cy="923925"/>
            <wp:effectExtent l="19050" t="19050" r="19050" b="285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C601EE" w:rsidP="00FF0AC1">
      <w:pPr>
        <w:jc w:val="both"/>
        <w:rPr>
          <w:lang w:val="pt-BR"/>
        </w:rPr>
      </w:pPr>
      <w:r>
        <w:rPr>
          <w:lang w:val="pt-BR"/>
        </w:rPr>
        <w:t>Repare que ao abrir o módulo de vacina, o ícone de vacina estará desabilitado, ele só estará habilitado assim que o cadastro de um animal estiver em aberto.</w:t>
      </w:r>
    </w:p>
    <w:p w:rsidR="00C601EE" w:rsidRDefault="00C601EE" w:rsidP="00FF0AC1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140C08" wp14:editId="2455517D">
            <wp:extent cx="5507990" cy="3909060"/>
            <wp:effectExtent l="19050" t="19050" r="16510" b="152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9090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C601EE" w:rsidP="00C601EE">
      <w:pPr>
        <w:jc w:val="center"/>
        <w:rPr>
          <w:lang w:val="pt-BR"/>
        </w:rPr>
      </w:pPr>
      <w:r>
        <w:rPr>
          <w:lang w:val="pt-BR"/>
        </w:rPr>
        <w:t>Tela de cadastro de animal, aqui pode-se ver que o cadastro do animal está aberto.</w:t>
      </w:r>
    </w:p>
    <w:p w:rsidR="00C601EE" w:rsidRDefault="00C601EE" w:rsidP="00C601EE">
      <w:pPr>
        <w:rPr>
          <w:lang w:val="pt-BR"/>
        </w:rPr>
      </w:pPr>
      <w:r>
        <w:rPr>
          <w:lang w:val="pt-BR"/>
        </w:rPr>
        <w:t>Repare na imagem abaixo, que o ícone de vacina agora está habilitado, após se abrir o cadastro de um animal.</w:t>
      </w:r>
    </w:p>
    <w:p w:rsidR="00C601EE" w:rsidRDefault="00C601EE" w:rsidP="00686E7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8F95E85" wp14:editId="1A454C56">
            <wp:extent cx="3028950" cy="923925"/>
            <wp:effectExtent l="19050" t="19050" r="19050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23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535A0D" w:rsidP="00535A0D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3A78668" wp14:editId="02C9CAE6">
            <wp:extent cx="5507990" cy="3576955"/>
            <wp:effectExtent l="19050" t="19050" r="16510" b="2349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769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5A0D" w:rsidRDefault="00535A0D" w:rsidP="00535A0D">
      <w:pPr>
        <w:jc w:val="center"/>
        <w:rPr>
          <w:lang w:val="pt-BR"/>
        </w:rPr>
      </w:pPr>
      <w:r>
        <w:rPr>
          <w:lang w:val="pt-BR"/>
        </w:rPr>
        <w:t>Tela de cadastro de vacina.</w:t>
      </w:r>
    </w:p>
    <w:p w:rsidR="00C601EE" w:rsidRDefault="00535A0D" w:rsidP="00535A0D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7E33AF9F">
            <wp:simplePos x="0" y="0"/>
            <wp:positionH relativeFrom="column">
              <wp:posOffset>3633309</wp:posOffset>
            </wp:positionH>
            <wp:positionV relativeFrom="paragraph">
              <wp:posOffset>197485</wp:posOffset>
            </wp:positionV>
            <wp:extent cx="257528" cy="191069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528" cy="19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w:t>Quando uma vacina já foi cadastrada o nome dela estará disponível para ser utilizado nos próximos cadastros, para atualizar esta lista clique no ícone          que os nomes já utilizados estarão disponíveis no campo de cadastro de nomes.</w:t>
      </w:r>
    </w:p>
    <w:p w:rsidR="00C601EE" w:rsidRDefault="00692F8C" w:rsidP="00686E79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3596EB6" wp14:editId="6AD1D7BE">
            <wp:extent cx="5507990" cy="1161415"/>
            <wp:effectExtent l="19050" t="19050" r="16510" b="196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16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01EE" w:rsidRDefault="00692F8C" w:rsidP="00FF0AC1">
      <w:pPr>
        <w:jc w:val="both"/>
        <w:rPr>
          <w:lang w:val="pt-BR"/>
        </w:rPr>
      </w:pPr>
      <w:r>
        <w:rPr>
          <w:lang w:val="pt-BR"/>
        </w:rPr>
        <w:t>Na aba de pesquisa podem ser visualizadas as vacinas já aplicadas.</w:t>
      </w:r>
    </w:p>
    <w:p w:rsidR="00692F8C" w:rsidRDefault="00692F8C" w:rsidP="00FF0AC1">
      <w:pPr>
        <w:jc w:val="both"/>
        <w:rPr>
          <w:lang w:val="pt-BR"/>
        </w:rPr>
      </w:pPr>
    </w:p>
    <w:p w:rsidR="00692F8C" w:rsidRDefault="00692F8C">
      <w:pPr>
        <w:rPr>
          <w:lang w:val="pt-BR"/>
        </w:rPr>
      </w:pPr>
      <w:r>
        <w:rPr>
          <w:lang w:val="pt-BR"/>
        </w:rPr>
        <w:br w:type="page"/>
      </w:r>
    </w:p>
    <w:p w:rsidR="00692F8C" w:rsidRPr="00B77D4A" w:rsidRDefault="00B77D4A" w:rsidP="00FF0AC1">
      <w:pPr>
        <w:jc w:val="both"/>
        <w:rPr>
          <w:b/>
          <w:bCs/>
          <w:sz w:val="28"/>
          <w:szCs w:val="28"/>
          <w:lang w:val="pt-BR"/>
        </w:rPr>
      </w:pPr>
      <w:r w:rsidRPr="00B77D4A">
        <w:rPr>
          <w:b/>
          <w:bCs/>
          <w:sz w:val="28"/>
          <w:szCs w:val="28"/>
          <w:lang w:val="pt-BR"/>
        </w:rPr>
        <w:lastRenderedPageBreak/>
        <w:t>Módulo de fornecedor</w:t>
      </w:r>
    </w:p>
    <w:p w:rsidR="00111429" w:rsidRDefault="00111429" w:rsidP="00111429">
      <w:pPr>
        <w:jc w:val="both"/>
        <w:rPr>
          <w:lang w:val="pt-BR"/>
        </w:rPr>
      </w:pPr>
      <w:r>
        <w:rPr>
          <w:lang w:val="pt-BR"/>
        </w:rPr>
        <w:t xml:space="preserve">O módulo de </w:t>
      </w:r>
      <w:r w:rsidR="006C0B64">
        <w:rPr>
          <w:lang w:val="pt-BR"/>
        </w:rPr>
        <w:t>fornecedor</w:t>
      </w:r>
      <w:r>
        <w:rPr>
          <w:lang w:val="pt-BR"/>
        </w:rPr>
        <w:t xml:space="preserve"> permite que você tenha </w:t>
      </w:r>
      <w:r w:rsidR="006C0B64">
        <w:rPr>
          <w:lang w:val="pt-BR"/>
        </w:rPr>
        <w:t>cadastrado todos os seus fornecedores</w:t>
      </w:r>
      <w:r>
        <w:rPr>
          <w:lang w:val="pt-BR"/>
        </w:rPr>
        <w:t xml:space="preserve"> em um só lugar</w:t>
      </w:r>
      <w:r w:rsidR="005B6BB5">
        <w:rPr>
          <w:lang w:val="pt-BR"/>
        </w:rPr>
        <w:t>. Você poderá utilizar o cadastro dos fornecedores no módulo de cadastro de produtos do seu estoque.</w:t>
      </w:r>
    </w:p>
    <w:p w:rsidR="005B6BB5" w:rsidRDefault="00B3559D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E0F384E" wp14:editId="6BC38C29">
            <wp:extent cx="5507990" cy="3875405"/>
            <wp:effectExtent l="19050" t="19050" r="16510" b="1079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75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559D" w:rsidRDefault="00B3559D" w:rsidP="00B3559D">
      <w:pPr>
        <w:jc w:val="center"/>
        <w:rPr>
          <w:lang w:val="pt-BR"/>
        </w:rPr>
      </w:pPr>
      <w:r>
        <w:rPr>
          <w:lang w:val="pt-BR"/>
        </w:rPr>
        <w:t>Tela de cadastro de fornecedor.</w:t>
      </w:r>
    </w:p>
    <w:p w:rsidR="00B3559D" w:rsidRDefault="00B3559D" w:rsidP="00111429">
      <w:pPr>
        <w:jc w:val="both"/>
        <w:rPr>
          <w:lang w:val="pt-BR"/>
        </w:rPr>
      </w:pPr>
      <w:r>
        <w:rPr>
          <w:lang w:val="pt-BR"/>
        </w:rPr>
        <w:t>Repare na imagem abaixo, ela faz parte do módulo de cadastro de produto, você poderá informar quem é o fornecedor daquele produto no seu estoque.</w:t>
      </w:r>
    </w:p>
    <w:p w:rsidR="00B3559D" w:rsidRDefault="00B3559D" w:rsidP="00686E7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3FEB23C" wp14:editId="44815D47">
            <wp:extent cx="5507990" cy="354965"/>
            <wp:effectExtent l="19050" t="19050" r="16510" b="260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54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686E79" w:rsidRPr="00686E79" w:rsidRDefault="00686E79" w:rsidP="00111429">
      <w:pPr>
        <w:jc w:val="both"/>
        <w:rPr>
          <w:sz w:val="28"/>
          <w:szCs w:val="28"/>
          <w:lang w:val="pt-BR"/>
        </w:rPr>
      </w:pPr>
    </w:p>
    <w:p w:rsidR="00B3559D" w:rsidRPr="00F87C6A" w:rsidRDefault="00F87C6A" w:rsidP="00111429">
      <w:pPr>
        <w:jc w:val="both"/>
        <w:rPr>
          <w:b/>
          <w:bCs/>
          <w:sz w:val="28"/>
          <w:szCs w:val="28"/>
          <w:lang w:val="pt-BR"/>
        </w:rPr>
      </w:pPr>
      <w:r w:rsidRPr="00F87C6A">
        <w:rPr>
          <w:b/>
          <w:bCs/>
          <w:sz w:val="28"/>
          <w:szCs w:val="28"/>
          <w:lang w:val="pt-BR"/>
        </w:rPr>
        <w:lastRenderedPageBreak/>
        <w:t>Módulo financeiro</w:t>
      </w:r>
    </w:p>
    <w:p w:rsidR="00F87C6A" w:rsidRDefault="0064601B" w:rsidP="00111429">
      <w:pPr>
        <w:jc w:val="both"/>
        <w:rPr>
          <w:lang w:val="pt-BR"/>
        </w:rPr>
      </w:pPr>
      <w:r>
        <w:rPr>
          <w:lang w:val="pt-BR"/>
        </w:rPr>
        <w:t xml:space="preserve">O módulo financeiro permite que você tenha </w:t>
      </w:r>
      <w:r w:rsidR="003F77AE">
        <w:rPr>
          <w:lang w:val="pt-BR"/>
        </w:rPr>
        <w:t>todo o seu financeiro</w:t>
      </w:r>
      <w:r>
        <w:rPr>
          <w:lang w:val="pt-BR"/>
        </w:rPr>
        <w:t xml:space="preserve"> cadastrado em um só lugar, ele também é um dos </w:t>
      </w:r>
      <w:r w:rsidR="00A13E93">
        <w:rPr>
          <w:lang w:val="pt-BR"/>
        </w:rPr>
        <w:t>módulos mais importantes a ser considerado dentro do sistema</w:t>
      </w:r>
      <w:r w:rsidR="00C26EC4">
        <w:rPr>
          <w:lang w:val="pt-BR"/>
        </w:rPr>
        <w:t xml:space="preserve"> e deve-se ter uma atenção especial a este módulo.</w:t>
      </w:r>
      <w:r w:rsidR="00217334">
        <w:rPr>
          <w:lang w:val="pt-BR"/>
        </w:rPr>
        <w:t xml:space="preserve"> Todo lançamento dentro do financeiro tem o nome de título, um título pode ser uma receita ou uma despesa da empresa.</w:t>
      </w:r>
    </w:p>
    <w:p w:rsidR="00217334" w:rsidRDefault="00217334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D5AD30A" wp14:editId="4E630B67">
            <wp:extent cx="5507990" cy="2383155"/>
            <wp:effectExtent l="19050" t="19050" r="16510" b="171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83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334" w:rsidRDefault="00217334" w:rsidP="00217334">
      <w:pPr>
        <w:jc w:val="center"/>
        <w:rPr>
          <w:lang w:val="pt-BR"/>
        </w:rPr>
      </w:pPr>
      <w:r>
        <w:rPr>
          <w:lang w:val="pt-BR"/>
        </w:rPr>
        <w:t>Tela de cadastro do módulo financeiro.</w:t>
      </w:r>
    </w:p>
    <w:p w:rsidR="00217334" w:rsidRDefault="00222D33" w:rsidP="00111429">
      <w:pPr>
        <w:jc w:val="both"/>
        <w:rPr>
          <w:lang w:val="pt-BR"/>
        </w:rPr>
      </w:pPr>
      <w:r>
        <w:rPr>
          <w:lang w:val="pt-BR"/>
        </w:rPr>
        <w:t>Repare que dentro do formulário de cadastro do financeiro, temos um campo chamado centro de custo</w:t>
      </w:r>
      <w:r w:rsidR="003F257D">
        <w:rPr>
          <w:lang w:val="pt-BR"/>
        </w:rPr>
        <w:t xml:space="preserve">, o centro de custo é um departamento da sua empresa onde os custos são alocados, ou receitas são obtidas, no caso da venda de um produto por exemplo teremos o centro de custo </w:t>
      </w:r>
      <w:r w:rsidR="003F257D" w:rsidRPr="003F257D">
        <w:rPr>
          <w:b/>
          <w:bCs/>
          <w:lang w:val="pt-BR"/>
        </w:rPr>
        <w:t>2.1.2 - Vendas no balcão</w:t>
      </w:r>
      <w:r w:rsidR="003F257D">
        <w:rPr>
          <w:lang w:val="pt-BR"/>
        </w:rPr>
        <w:t>.</w:t>
      </w:r>
    </w:p>
    <w:p w:rsidR="003F257D" w:rsidRDefault="003F257D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3B097AF" wp14:editId="6AC6A5F0">
            <wp:extent cx="5507990" cy="374650"/>
            <wp:effectExtent l="19050" t="19050" r="16510" b="254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74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257D" w:rsidRDefault="003F257D" w:rsidP="00111429">
      <w:pPr>
        <w:jc w:val="both"/>
        <w:rPr>
          <w:lang w:val="pt-BR"/>
        </w:rPr>
      </w:pPr>
      <w:r>
        <w:rPr>
          <w:lang w:val="pt-BR"/>
        </w:rPr>
        <w:t xml:space="preserve">Lançamento de uma venda, repare que o centro de custo é </w:t>
      </w:r>
      <w:r w:rsidRPr="003F257D">
        <w:rPr>
          <w:b/>
          <w:bCs/>
          <w:lang w:val="pt-BR"/>
        </w:rPr>
        <w:t>2.1.2 - Vendas no balcão</w:t>
      </w:r>
      <w:r>
        <w:rPr>
          <w:lang w:val="pt-BR"/>
        </w:rPr>
        <w:t>.</w:t>
      </w:r>
    </w:p>
    <w:p w:rsidR="007B35EE" w:rsidRDefault="007B35EE" w:rsidP="00111429">
      <w:pPr>
        <w:jc w:val="both"/>
        <w:rPr>
          <w:lang w:val="pt-BR"/>
        </w:rPr>
      </w:pPr>
      <w:r>
        <w:rPr>
          <w:lang w:val="pt-BR"/>
        </w:rPr>
        <w:t xml:space="preserve">Basicamente você poderá lançar um título como uma receita ou uma despesa, respectivamente contas a pagar e contas a receber. Quando um pagamento ou recebimento for efetivado você </w:t>
      </w:r>
      <w:r w:rsidR="00686E79">
        <w:rPr>
          <w:lang w:val="pt-BR"/>
        </w:rPr>
        <w:t xml:space="preserve">deve </w:t>
      </w:r>
      <w:r>
        <w:rPr>
          <w:lang w:val="pt-BR"/>
        </w:rPr>
        <w:t>marcar como pago o campo abaixo:</w:t>
      </w:r>
    </w:p>
    <w:p w:rsidR="007B35EE" w:rsidRDefault="007B35EE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B1B5623" wp14:editId="62C4670A">
            <wp:extent cx="647700" cy="3524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E" w:rsidRDefault="007B35EE" w:rsidP="00111429">
      <w:pPr>
        <w:jc w:val="both"/>
        <w:rPr>
          <w:lang w:val="pt-BR"/>
        </w:rPr>
      </w:pPr>
      <w:r>
        <w:rPr>
          <w:lang w:val="pt-BR"/>
        </w:rPr>
        <w:t>Marque como pago esta caixa e salve a alteração.</w:t>
      </w:r>
    </w:p>
    <w:p w:rsidR="003B5597" w:rsidRDefault="003B5597" w:rsidP="00111429">
      <w:pPr>
        <w:jc w:val="both"/>
        <w:rPr>
          <w:lang w:val="pt-BR"/>
        </w:rPr>
      </w:pPr>
    </w:p>
    <w:p w:rsidR="003B5597" w:rsidRDefault="003B5597">
      <w:pPr>
        <w:rPr>
          <w:lang w:val="pt-BR"/>
        </w:rPr>
      </w:pPr>
      <w:r>
        <w:rPr>
          <w:lang w:val="pt-BR"/>
        </w:rPr>
        <w:br w:type="page"/>
      </w:r>
    </w:p>
    <w:p w:rsidR="00F955A7" w:rsidRDefault="008F5758" w:rsidP="00111429">
      <w:pPr>
        <w:jc w:val="both"/>
        <w:rPr>
          <w:b/>
          <w:bCs/>
          <w:sz w:val="28"/>
          <w:szCs w:val="28"/>
          <w:lang w:val="pt-BR"/>
        </w:rPr>
      </w:pPr>
      <w:r w:rsidRPr="008F5758">
        <w:rPr>
          <w:b/>
          <w:bCs/>
          <w:sz w:val="28"/>
          <w:szCs w:val="28"/>
          <w:lang w:val="pt-BR"/>
        </w:rPr>
        <w:lastRenderedPageBreak/>
        <w:t>Backups</w:t>
      </w:r>
    </w:p>
    <w:p w:rsidR="00F955A7" w:rsidRDefault="00F955A7" w:rsidP="00111429">
      <w:pPr>
        <w:jc w:val="both"/>
        <w:rPr>
          <w:lang w:val="pt-BR"/>
        </w:rPr>
      </w:pPr>
      <w:r>
        <w:rPr>
          <w:lang w:val="pt-BR"/>
        </w:rPr>
        <w:t>Para fazer o backup do sistema primeiramente é preciso não estar com o sistema aberto, caso o sistema esteja aberto a cópia do banco de dados não irá funcionar. Repare na imagem abaixo que o sistema não está aberto:</w:t>
      </w:r>
    </w:p>
    <w:p w:rsidR="00F955A7" w:rsidRDefault="00F955A7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7B94D4A" wp14:editId="0D453455">
            <wp:extent cx="5507990" cy="287655"/>
            <wp:effectExtent l="19050" t="19050" r="16510" b="171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87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55A7" w:rsidRDefault="00AB2A01" w:rsidP="00111429">
      <w:pPr>
        <w:jc w:val="both"/>
        <w:rPr>
          <w:lang w:val="pt-BR"/>
        </w:rPr>
      </w:pPr>
      <w:r>
        <w:rPr>
          <w:lang w:val="pt-BR"/>
        </w:rPr>
        <w:t xml:space="preserve">1 - </w:t>
      </w:r>
      <w:r w:rsidR="00F955A7">
        <w:rPr>
          <w:lang w:val="pt-BR"/>
        </w:rPr>
        <w:t xml:space="preserve">Sabendo disto vá até a pasta onde está o sistema </w:t>
      </w:r>
      <w:r w:rsidR="003D71D8">
        <w:rPr>
          <w:lang w:val="pt-BR"/>
        </w:rPr>
        <w:t>e veja a seguinte estrutura:</w:t>
      </w:r>
    </w:p>
    <w:p w:rsidR="003D71D8" w:rsidRDefault="003D71D8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4033B9E" wp14:editId="43C2C7B6">
            <wp:extent cx="2448542" cy="3500651"/>
            <wp:effectExtent l="19050" t="19050" r="28575" b="2413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61336" cy="3518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55A7" w:rsidRDefault="00AB2A01" w:rsidP="00111429">
      <w:pPr>
        <w:jc w:val="both"/>
        <w:rPr>
          <w:lang w:val="pt-BR"/>
        </w:rPr>
      </w:pPr>
      <w:r>
        <w:rPr>
          <w:lang w:val="pt-BR"/>
        </w:rPr>
        <w:t>2 - Volte até a pasta fora do sistema como é mostrado abaixo:</w:t>
      </w:r>
    </w:p>
    <w:p w:rsidR="00AB2A01" w:rsidRDefault="00AB2A01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3DF772" wp14:editId="023BDF42">
            <wp:extent cx="796743" cy="866633"/>
            <wp:effectExtent l="19050" t="19050" r="22860" b="1016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09741" cy="880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2A01" w:rsidRDefault="00AB2A01" w:rsidP="00111429">
      <w:pPr>
        <w:jc w:val="both"/>
        <w:rPr>
          <w:lang w:val="pt-BR"/>
        </w:rPr>
      </w:pPr>
      <w:r>
        <w:rPr>
          <w:lang w:val="pt-BR"/>
        </w:rPr>
        <w:t>3 – Crie uma pasta em algum outro local seguro e copie esta pasta para lá como é mostrado no exemplo abaixo:</w:t>
      </w:r>
    </w:p>
    <w:p w:rsidR="00AB2A01" w:rsidRDefault="00AB2A01" w:rsidP="00111429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7D9D3B9" wp14:editId="25E5D3B3">
            <wp:extent cx="3173105" cy="1015093"/>
            <wp:effectExtent l="19050" t="19050" r="27305" b="139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04851" cy="10252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2A01" w:rsidRDefault="00AB2A01" w:rsidP="00111429">
      <w:pPr>
        <w:jc w:val="both"/>
        <w:rPr>
          <w:lang w:val="pt-BR"/>
        </w:rPr>
      </w:pPr>
      <w:r>
        <w:rPr>
          <w:lang w:val="pt-BR"/>
        </w:rPr>
        <w:t>4 – Faça backups periódicos do seu sistema da forma como foi mencionado.</w:t>
      </w:r>
    </w:p>
    <w:p w:rsidR="00B70D64" w:rsidRDefault="00AB2A01" w:rsidP="00111429">
      <w:pPr>
        <w:jc w:val="both"/>
        <w:rPr>
          <w:lang w:val="pt-BR"/>
        </w:rPr>
      </w:pPr>
      <w:r>
        <w:rPr>
          <w:lang w:val="pt-BR"/>
        </w:rPr>
        <w:lastRenderedPageBreak/>
        <w:t xml:space="preserve"> O processo de backup é basicamente copiar a pasta de instalação do sistema para outra pasta, feito isto você poderá enviar estes dados para algum serviço de nuvem para a sua preferência, ou algum dispositivo de armazenamento.</w:t>
      </w:r>
    </w:p>
    <w:p w:rsidR="001B2126" w:rsidRDefault="004A4505" w:rsidP="00686E79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027E02E" wp14:editId="0BB931C7">
            <wp:extent cx="5507990" cy="2929890"/>
            <wp:effectExtent l="19050" t="19050" r="16510" b="228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298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4505" w:rsidRDefault="00F6607E" w:rsidP="00111429">
      <w:pPr>
        <w:jc w:val="both"/>
        <w:rPr>
          <w:lang w:val="pt-BR"/>
        </w:rPr>
      </w:pPr>
      <w:r>
        <w:rPr>
          <w:lang w:val="pt-BR"/>
        </w:rPr>
        <w:t>Apenas ressaltando que o backup só deve ser realizado copiando a pasta do sistema para outra pasta e com o sistema fechado.</w:t>
      </w:r>
    </w:p>
    <w:p w:rsidR="00F6607E" w:rsidRDefault="00F6607E" w:rsidP="00111429">
      <w:pPr>
        <w:jc w:val="both"/>
        <w:rPr>
          <w:lang w:val="pt-BR"/>
        </w:rPr>
      </w:pPr>
    </w:p>
    <w:p w:rsidR="00F6607E" w:rsidRDefault="00F6607E">
      <w:pPr>
        <w:rPr>
          <w:lang w:val="pt-BR"/>
        </w:rPr>
      </w:pPr>
      <w:r>
        <w:rPr>
          <w:lang w:val="pt-BR"/>
        </w:rPr>
        <w:br w:type="page"/>
      </w:r>
    </w:p>
    <w:p w:rsidR="00F6607E" w:rsidRDefault="00F6607E" w:rsidP="00111429">
      <w:pPr>
        <w:jc w:val="both"/>
        <w:rPr>
          <w:b/>
          <w:bCs/>
          <w:sz w:val="28"/>
          <w:szCs w:val="28"/>
          <w:lang w:val="pt-BR"/>
        </w:rPr>
      </w:pPr>
      <w:r w:rsidRPr="00F6607E">
        <w:rPr>
          <w:b/>
          <w:bCs/>
          <w:sz w:val="28"/>
          <w:szCs w:val="28"/>
          <w:lang w:val="pt-BR"/>
        </w:rPr>
        <w:lastRenderedPageBreak/>
        <w:t>Suporte</w:t>
      </w:r>
    </w:p>
    <w:p w:rsidR="00462C90" w:rsidRDefault="00F6607E" w:rsidP="00462C90">
      <w:pPr>
        <w:jc w:val="both"/>
        <w:rPr>
          <w:lang w:val="pt-BR"/>
        </w:rPr>
      </w:pPr>
      <w:r>
        <w:rPr>
          <w:lang w:val="pt-BR"/>
        </w:rPr>
        <w:t xml:space="preserve">Para mais suporte você poderá acessar o site </w:t>
      </w:r>
      <w:r w:rsidRPr="00F6607E">
        <w:rPr>
          <w:lang w:val="pt-BR"/>
        </w:rPr>
        <w:t>www.taimber.com</w:t>
      </w:r>
      <w:r>
        <w:rPr>
          <w:lang w:val="pt-BR"/>
        </w:rPr>
        <w:t>, também temos outros sistemas em nosso catálogo.</w:t>
      </w:r>
    </w:p>
    <w:p w:rsidR="00462C90" w:rsidRDefault="00462C90" w:rsidP="00462C90">
      <w:pPr>
        <w:jc w:val="both"/>
        <w:rPr>
          <w:lang w:val="pt-BR"/>
        </w:rPr>
      </w:pPr>
    </w:p>
    <w:p w:rsidR="00462C90" w:rsidRDefault="00462C90" w:rsidP="00462C90">
      <w:pPr>
        <w:jc w:val="both"/>
        <w:rPr>
          <w:lang w:val="pt-BR"/>
        </w:rPr>
      </w:pPr>
    </w:p>
    <w:p w:rsidR="00462C90" w:rsidRDefault="00462C90" w:rsidP="00462C90">
      <w:pPr>
        <w:jc w:val="center"/>
        <w:rPr>
          <w:lang w:val="pt-BR"/>
        </w:rPr>
      </w:pPr>
      <w:r>
        <w:rPr>
          <w:lang w:val="pt-BR"/>
        </w:rPr>
        <w:t>Genesys PetShop</w:t>
      </w:r>
      <w:r w:rsidRPr="007A4B37">
        <w:rPr>
          <w:lang w:val="pt-BR" w:bidi="pt-BR"/>
        </w:rPr>
        <w:t xml:space="preserve"> | </w:t>
      </w:r>
      <w:r>
        <w:rPr>
          <w:lang w:val="pt-BR"/>
        </w:rPr>
        <w:t>Documento de suporte</w:t>
      </w:r>
      <w:r w:rsidRPr="007A4B37">
        <w:rPr>
          <w:lang w:val="pt-BR" w:bidi="pt-BR"/>
        </w:rPr>
        <w:t xml:space="preserve"> | </w:t>
      </w:r>
      <w:r>
        <w:rPr>
          <w:lang w:val="pt-BR"/>
        </w:rPr>
        <w:t>2022</w:t>
      </w:r>
    </w:p>
    <w:p w:rsidR="00462C90" w:rsidRDefault="00462C90" w:rsidP="00462C90">
      <w:pPr>
        <w:jc w:val="center"/>
        <w:rPr>
          <w:lang w:val="pt-BR"/>
        </w:rPr>
      </w:pPr>
      <w:r>
        <w:rPr>
          <w:lang w:val="pt-BR"/>
        </w:rPr>
        <w:t>Desenvolvedor – Taimber Software</w:t>
      </w:r>
    </w:p>
    <w:p w:rsidR="00462C90" w:rsidRDefault="00462C90" w:rsidP="00462C90">
      <w:pPr>
        <w:rPr>
          <w:lang w:val="pt-BR"/>
        </w:rPr>
      </w:pPr>
    </w:p>
    <w:sectPr w:rsidR="00462C90" w:rsidSect="007A4B37">
      <w:footerReference w:type="default" r:id="rId4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F0" w:rsidRDefault="00BB6AF0">
      <w:pPr>
        <w:spacing w:before="0" w:after="0" w:line="240" w:lineRule="auto"/>
      </w:pPr>
      <w:r>
        <w:separator/>
      </w:r>
    </w:p>
  </w:endnote>
  <w:endnote w:type="continuationSeparator" w:id="0">
    <w:p w:rsidR="00BB6AF0" w:rsidRDefault="00BB6A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4631F2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F0" w:rsidRDefault="00BB6AF0">
      <w:pPr>
        <w:spacing w:before="0" w:after="0" w:line="240" w:lineRule="auto"/>
      </w:pPr>
      <w:r>
        <w:separator/>
      </w:r>
    </w:p>
  </w:footnote>
  <w:footnote w:type="continuationSeparator" w:id="0">
    <w:p w:rsidR="00BB6AF0" w:rsidRDefault="00BB6A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3F2B96"/>
    <w:multiLevelType w:val="hybridMultilevel"/>
    <w:tmpl w:val="A726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BA2ECC"/>
    <w:multiLevelType w:val="hybridMultilevel"/>
    <w:tmpl w:val="E606F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FA"/>
    <w:rsid w:val="00014DFA"/>
    <w:rsid w:val="00047CE7"/>
    <w:rsid w:val="00052D2D"/>
    <w:rsid w:val="00060BA0"/>
    <w:rsid w:val="00070484"/>
    <w:rsid w:val="000748AA"/>
    <w:rsid w:val="000769A4"/>
    <w:rsid w:val="000D1379"/>
    <w:rsid w:val="00111429"/>
    <w:rsid w:val="00133A4D"/>
    <w:rsid w:val="001375F5"/>
    <w:rsid w:val="00154124"/>
    <w:rsid w:val="001638F6"/>
    <w:rsid w:val="00196823"/>
    <w:rsid w:val="001A2000"/>
    <w:rsid w:val="001A4921"/>
    <w:rsid w:val="001A4B01"/>
    <w:rsid w:val="001B2126"/>
    <w:rsid w:val="001F2FAC"/>
    <w:rsid w:val="00217334"/>
    <w:rsid w:val="00222D33"/>
    <w:rsid w:val="002A0E91"/>
    <w:rsid w:val="002B36CE"/>
    <w:rsid w:val="002D765D"/>
    <w:rsid w:val="0030332E"/>
    <w:rsid w:val="003209D6"/>
    <w:rsid w:val="00334A73"/>
    <w:rsid w:val="003422FF"/>
    <w:rsid w:val="00345BEC"/>
    <w:rsid w:val="00355425"/>
    <w:rsid w:val="00362E75"/>
    <w:rsid w:val="003B5597"/>
    <w:rsid w:val="003C3070"/>
    <w:rsid w:val="003D71D8"/>
    <w:rsid w:val="003F257D"/>
    <w:rsid w:val="003F77AE"/>
    <w:rsid w:val="00424517"/>
    <w:rsid w:val="00431EC7"/>
    <w:rsid w:val="00462C90"/>
    <w:rsid w:val="004631F2"/>
    <w:rsid w:val="00474245"/>
    <w:rsid w:val="004952C4"/>
    <w:rsid w:val="004A4505"/>
    <w:rsid w:val="004E0F4E"/>
    <w:rsid w:val="005103EF"/>
    <w:rsid w:val="005138E5"/>
    <w:rsid w:val="00535A0D"/>
    <w:rsid w:val="0054637F"/>
    <w:rsid w:val="005469B5"/>
    <w:rsid w:val="00566FD5"/>
    <w:rsid w:val="005A1C5A"/>
    <w:rsid w:val="005B6BB5"/>
    <w:rsid w:val="005E65F1"/>
    <w:rsid w:val="005F0587"/>
    <w:rsid w:val="00624E1D"/>
    <w:rsid w:val="00635366"/>
    <w:rsid w:val="0064601B"/>
    <w:rsid w:val="00654D83"/>
    <w:rsid w:val="006850C6"/>
    <w:rsid w:val="00686E79"/>
    <w:rsid w:val="00690EFD"/>
    <w:rsid w:val="00692F8C"/>
    <w:rsid w:val="006A10BE"/>
    <w:rsid w:val="006B6ED5"/>
    <w:rsid w:val="006C0B64"/>
    <w:rsid w:val="007021DE"/>
    <w:rsid w:val="00705DDE"/>
    <w:rsid w:val="00716F76"/>
    <w:rsid w:val="00732607"/>
    <w:rsid w:val="0076076C"/>
    <w:rsid w:val="0077021B"/>
    <w:rsid w:val="007A4B37"/>
    <w:rsid w:val="007B35EE"/>
    <w:rsid w:val="007E2C81"/>
    <w:rsid w:val="007E3BB7"/>
    <w:rsid w:val="007E58AA"/>
    <w:rsid w:val="008014B8"/>
    <w:rsid w:val="0080533A"/>
    <w:rsid w:val="00844483"/>
    <w:rsid w:val="00863E8F"/>
    <w:rsid w:val="00870228"/>
    <w:rsid w:val="00887034"/>
    <w:rsid w:val="008D6CD6"/>
    <w:rsid w:val="008F5758"/>
    <w:rsid w:val="00914558"/>
    <w:rsid w:val="00934F1C"/>
    <w:rsid w:val="009458FC"/>
    <w:rsid w:val="009909BD"/>
    <w:rsid w:val="009D2231"/>
    <w:rsid w:val="009E15F9"/>
    <w:rsid w:val="009F25D2"/>
    <w:rsid w:val="00A122DB"/>
    <w:rsid w:val="00A13E93"/>
    <w:rsid w:val="00A3465C"/>
    <w:rsid w:val="00A40EFE"/>
    <w:rsid w:val="00A4639F"/>
    <w:rsid w:val="00A56CDD"/>
    <w:rsid w:val="00AA72D3"/>
    <w:rsid w:val="00AB2A01"/>
    <w:rsid w:val="00AD165F"/>
    <w:rsid w:val="00B15752"/>
    <w:rsid w:val="00B3559D"/>
    <w:rsid w:val="00B47B7A"/>
    <w:rsid w:val="00B603A4"/>
    <w:rsid w:val="00B646B8"/>
    <w:rsid w:val="00B70D64"/>
    <w:rsid w:val="00B77D4A"/>
    <w:rsid w:val="00BB6AF0"/>
    <w:rsid w:val="00BC7E43"/>
    <w:rsid w:val="00BE6D70"/>
    <w:rsid w:val="00BF50DA"/>
    <w:rsid w:val="00C26EC4"/>
    <w:rsid w:val="00C601EE"/>
    <w:rsid w:val="00C80BD4"/>
    <w:rsid w:val="00C908BF"/>
    <w:rsid w:val="00C93AB1"/>
    <w:rsid w:val="00C97382"/>
    <w:rsid w:val="00CA622B"/>
    <w:rsid w:val="00CB1006"/>
    <w:rsid w:val="00CC6072"/>
    <w:rsid w:val="00CD1900"/>
    <w:rsid w:val="00CF3A42"/>
    <w:rsid w:val="00CF56D2"/>
    <w:rsid w:val="00D341F5"/>
    <w:rsid w:val="00D5413C"/>
    <w:rsid w:val="00D855F4"/>
    <w:rsid w:val="00D94030"/>
    <w:rsid w:val="00DA5DD8"/>
    <w:rsid w:val="00DC07A3"/>
    <w:rsid w:val="00DF1BDA"/>
    <w:rsid w:val="00E11B8A"/>
    <w:rsid w:val="00E16DCD"/>
    <w:rsid w:val="00E25686"/>
    <w:rsid w:val="00E32F6E"/>
    <w:rsid w:val="00E4712B"/>
    <w:rsid w:val="00E730C9"/>
    <w:rsid w:val="00EE45A9"/>
    <w:rsid w:val="00F15CA1"/>
    <w:rsid w:val="00F22553"/>
    <w:rsid w:val="00F44926"/>
    <w:rsid w:val="00F62AFB"/>
    <w:rsid w:val="00F6607E"/>
    <w:rsid w:val="00F677F9"/>
    <w:rsid w:val="00F87C6A"/>
    <w:rsid w:val="00F955A7"/>
    <w:rsid w:val="00FB0102"/>
    <w:rsid w:val="00FB5BD7"/>
    <w:rsid w:val="00FC1D92"/>
    <w:rsid w:val="00FC493B"/>
    <w:rsid w:val="00FC5FB5"/>
    <w:rsid w:val="00FD1504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DC7D35"/>
  <w15:chartTrackingRefBased/>
  <w15:docId w15:val="{7DF34BFA-D8C5-4DB1-805D-B31E5CE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har">
    <w:name w:val="Título 1 Char"/>
    <w:basedOn w:val="Fontepargpadr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har">
    <w:name w:val="Título 6 Char"/>
    <w:basedOn w:val="Fontepargpadr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ommarcador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har">
    <w:name w:val="Título 9 Char"/>
    <w:basedOn w:val="Fontepargpadr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3422FF"/>
    <w:rPr>
      <w:sz w:val="22"/>
      <w:szCs w:val="16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s">
    <w:name w:val="Tabela de Relatórios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2000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00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122D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22D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22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122DB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7702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607E"/>
    <w:rPr>
      <w:color w:val="993E2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6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AppData\Roaming\Microsoft\Templates\Relat&#243;rio%20estudantil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5E486-427A-4F6B-897E-BEC54150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com capa</Template>
  <TotalTime>424</TotalTime>
  <Pages>19</Pages>
  <Words>1684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notebook</dc:creator>
  <cp:keywords/>
  <cp:lastModifiedBy>notebook</cp:lastModifiedBy>
  <cp:revision>101</cp:revision>
  <dcterms:created xsi:type="dcterms:W3CDTF">2022-10-06T17:45:00Z</dcterms:created>
  <dcterms:modified xsi:type="dcterms:W3CDTF">2022-10-14T15:46:00Z</dcterms:modified>
  <cp:version/>
</cp:coreProperties>
</file>