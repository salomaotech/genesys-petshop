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EC24" w14:textId="77777777" w:rsidR="008C5FE9" w:rsidRDefault="00000000">
      <w:pPr>
        <w:pStyle w:val="Standard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TERMOS DE USO DO SISTEMA</w:t>
      </w:r>
    </w:p>
    <w:p w14:paraId="6C63D779" w14:textId="77777777" w:rsidR="008C5FE9" w:rsidRDefault="008C5FE9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</w:p>
    <w:p w14:paraId="4D4E3837" w14:textId="77777777" w:rsidR="008C5FE9" w:rsidRDefault="00000000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TERMOS DE USO E LICENÇA</w:t>
      </w:r>
    </w:p>
    <w:p w14:paraId="4CCF682D" w14:textId="77777777" w:rsidR="008C5FE9" w:rsidRDefault="008C5FE9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4BDC6A27" w14:textId="77777777" w:rsidR="008C5FE9" w:rsidRDefault="008C5FE9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61E131E8" w14:textId="77777777" w:rsidR="008C5FE9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 – LICENÇA</w:t>
      </w:r>
    </w:p>
    <w:p w14:paraId="17448606" w14:textId="77777777" w:rsidR="008C5FE9" w:rsidRDefault="008C5FE9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3AD64782" w14:textId="77777777" w:rsidR="008C5FE9" w:rsidRDefault="00000000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QUANTAS CÓPIAS DO SISTEMA POSSO UTILIZAR COM 01 LICENÇA? APENAS 01 CÓPIA, OU SEJA, CADA CÓPIA DO SISTEMA IRÁ POSSUIR A SUA PRÓPRIA LICENÇA. UTILIZAR A MESMA LICENÇA DO SISTEMA EM MAIS DE UM PROCESSADOR, SERÁ CONSIDERADO QUEBRA DOS TERMOS DE USO, E PODERÁ OCASIONAR EM BLOQUEIO DA LICENÇA AUTOMATICAMENTE EM OUTROS DISPOSITIVOS.</w:t>
      </w:r>
    </w:p>
    <w:p w14:paraId="498209F6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1CC50400" w14:textId="1672B7D4" w:rsidR="008C5FE9" w:rsidRDefault="00000000">
      <w:pPr>
        <w:pStyle w:val="Standar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MAIS DE UMA LICENÇA POR PROCESSADOR PODERÁ SER UTILIZADA, CASO </w:t>
      </w:r>
      <w:r w:rsidR="001456DE">
        <w:rPr>
          <w:rFonts w:ascii="Arial" w:hAnsi="Arial" w:cs="Arial"/>
          <w:sz w:val="22"/>
          <w:szCs w:val="22"/>
        </w:rPr>
        <w:t>HAJA</w:t>
      </w:r>
      <w:r>
        <w:rPr>
          <w:rFonts w:ascii="Arial" w:hAnsi="Arial" w:cs="Arial"/>
          <w:sz w:val="22"/>
          <w:szCs w:val="22"/>
        </w:rPr>
        <w:t xml:space="preserve"> A ASSINATURA DO DESENVOLVEDOR DO SISTEMA AQUI:</w:t>
      </w:r>
    </w:p>
    <w:p w14:paraId="4D37417A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5BD7B81D" w14:textId="77777777" w:rsidR="008C5FE9" w:rsidRDefault="00000000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ASSINATURA: ____________________________________________________________</w:t>
      </w:r>
    </w:p>
    <w:p w14:paraId="7DBF25B8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29170758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73818C6A" w14:textId="77777777" w:rsidR="008C5FE9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 – USO</w:t>
      </w:r>
    </w:p>
    <w:p w14:paraId="4BF4A95B" w14:textId="77777777" w:rsidR="008C5FE9" w:rsidRDefault="008C5FE9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0411E2CD" w14:textId="77777777" w:rsidR="008C5FE9" w:rsidRDefault="00000000">
      <w:pPr>
        <w:pStyle w:val="Standar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FICA EXPRESSAMENTE PROIBIDO REVENDER O SISTEMA, REDISTRIBUIR OU QUALQUER COISA QUE LEVE A UTILIZAÇÃO DO SISTEMA SEM AS DEVIDAS LICENÇAS DE USO, COMO POR EXEMPLO DISPONIBILIZÁ-LO EM SITES DE DOWNLOAD. A GARANTIA DO BOM FUNCIONAMENTO SISTEMA IRÁ DEPENDER DO BOM FUNCIONAMENTO DO HARDWARE E SOFTWARE DO CLIENTE, O MAU USO DO SISTEMA OCASIONARÁ PERDA DE GARANTIA E DADOS DO BANCO DE DADOS.</w:t>
      </w:r>
    </w:p>
    <w:p w14:paraId="3D3684AD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6F8CAF25" w14:textId="77777777" w:rsidR="008C5FE9" w:rsidRDefault="00000000">
      <w:pPr>
        <w:pStyle w:val="Standar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TAMBÉM FICA PROIBIDO A MODIFICAÇÃO POR TERCEIROS, E A POSSE DO CÓDIGO-FONTE.</w:t>
      </w:r>
    </w:p>
    <w:p w14:paraId="03281788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341B5DE6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18EE21D1" w14:textId="77777777" w:rsidR="008C5FE9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 – SUPORTE</w:t>
      </w:r>
    </w:p>
    <w:p w14:paraId="02941091" w14:textId="77777777" w:rsidR="008C5FE9" w:rsidRDefault="008C5FE9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054C42A7" w14:textId="77777777" w:rsidR="008C5FE9" w:rsidRDefault="00000000">
      <w:pPr>
        <w:pStyle w:val="Standard"/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 xml:space="preserve">O CANAL DE SUPORTE OFICIAL DO SISTEMA PODE SER ACESSADO EM: </w:t>
      </w:r>
      <w:r>
        <w:rPr>
          <w:rFonts w:ascii="Arial" w:hAnsi="Arial" w:cs="Arial"/>
          <w:b/>
          <w:bCs/>
          <w:sz w:val="22"/>
          <w:szCs w:val="22"/>
        </w:rPr>
        <w:t>WWW.TAIMBER.COM</w:t>
      </w:r>
      <w:r>
        <w:rPr>
          <w:rFonts w:ascii="Arial" w:hAnsi="Arial" w:cs="Arial"/>
          <w:sz w:val="22"/>
          <w:szCs w:val="22"/>
        </w:rPr>
        <w:t>, O SUPORTE NÃO CONTEMPLA ACESSO REMOTO A MÁQUINA DO CLIENTE.</w:t>
      </w:r>
    </w:p>
    <w:p w14:paraId="59A5A815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432E0CEE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58B2D2D0" w14:textId="77777777" w:rsidR="008C5FE9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 – GARANTIAS</w:t>
      </w:r>
    </w:p>
    <w:p w14:paraId="5F4E52EC" w14:textId="77777777" w:rsidR="008C5FE9" w:rsidRDefault="008C5FE9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5AD00E03" w14:textId="77777777" w:rsidR="008C5FE9" w:rsidRDefault="00000000">
      <w:pPr>
        <w:pStyle w:val="Standard"/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 xml:space="preserve">O SISTEMA SE FOR BEM UTILIZADO, TEM O SEU FUNCIONAMENTO CORRETO COM PRECISÃO NO PROCESSAMENTO DOS DADOS, EM CASO DE ALGUMA EVENTUAL FALHA OU BUG, AS ATUALIZAÇÕES SERÃO LANÇADAS GRATUITAMENTE EM: </w:t>
      </w:r>
      <w:r>
        <w:rPr>
          <w:rFonts w:ascii="Arial" w:hAnsi="Arial" w:cs="Arial"/>
          <w:b/>
          <w:bCs/>
          <w:sz w:val="22"/>
          <w:szCs w:val="22"/>
        </w:rPr>
        <w:t>WWW.TAIMBER.COM</w:t>
      </w:r>
      <w:r>
        <w:rPr>
          <w:rFonts w:ascii="Arial" w:hAnsi="Arial" w:cs="Arial"/>
          <w:sz w:val="22"/>
          <w:szCs w:val="22"/>
        </w:rPr>
        <w:t>.</w:t>
      </w:r>
    </w:p>
    <w:p w14:paraId="7AB6609A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41A4FA24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711D1D34" w14:textId="77777777" w:rsidR="008C5FE9" w:rsidRDefault="00000000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 – BACKUPS</w:t>
      </w:r>
    </w:p>
    <w:p w14:paraId="04F643D6" w14:textId="77777777" w:rsidR="008C5FE9" w:rsidRDefault="008C5FE9">
      <w:pPr>
        <w:pStyle w:val="Standard"/>
        <w:rPr>
          <w:rFonts w:ascii="Arial" w:hAnsi="Arial" w:cs="Arial"/>
          <w:b/>
          <w:bCs/>
          <w:sz w:val="22"/>
          <w:szCs w:val="22"/>
        </w:rPr>
      </w:pPr>
    </w:p>
    <w:p w14:paraId="76952A9A" w14:textId="77777777" w:rsidR="008C5FE9" w:rsidRDefault="00000000">
      <w:pPr>
        <w:pStyle w:val="Standard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É DE RESPONSABILIDADE DO CLIENTE REALIZAR OS BACKUPS PERIÓDICOS DOS SEUS DADOS, PARA REALIZAR O BACKUP BASTA COPIAR A PASTA DE INSTALAÇÃO DO SISTEMA PARA ONDE O CLIENTE DESEJAR, E PARA QUE ISTO SEJA FEITO COM GARANTIA É NECESSÁRIO ESTAR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 O SISTEMA FECHADO</w:t>
      </w:r>
      <w:r>
        <w:rPr>
          <w:rFonts w:ascii="Arial" w:hAnsi="Arial" w:cs="Arial"/>
          <w:sz w:val="22"/>
          <w:szCs w:val="22"/>
        </w:rPr>
        <w:t>. O BANCO DE DADOS DO SISTEMA ESTÁ DENTRO DA PRÓPRIA PASTA DE INSTALAÇÃO DO SISTEMA, NUVEM, OU REDE DEPENDENDO DA LICENÇA ADQUIRIDA.</w:t>
      </w:r>
    </w:p>
    <w:p w14:paraId="5390492F" w14:textId="77777777" w:rsidR="008C5FE9" w:rsidRDefault="008C5FE9">
      <w:pPr>
        <w:pStyle w:val="Standard"/>
        <w:rPr>
          <w:rFonts w:ascii="Arial" w:hAnsi="Arial" w:cs="Arial"/>
          <w:sz w:val="22"/>
          <w:szCs w:val="22"/>
        </w:rPr>
      </w:pPr>
    </w:p>
    <w:p w14:paraId="61547800" w14:textId="77777777" w:rsidR="008C5FE9" w:rsidRDefault="008C5FE9">
      <w:pPr>
        <w:pStyle w:val="Standard"/>
        <w:jc w:val="center"/>
        <w:rPr>
          <w:rFonts w:ascii="Arial" w:hAnsi="Arial" w:cs="Arial"/>
          <w:sz w:val="22"/>
          <w:szCs w:val="22"/>
        </w:rPr>
      </w:pPr>
    </w:p>
    <w:p w14:paraId="008C6F5F" w14:textId="77777777" w:rsidR="008C5FE9" w:rsidRDefault="00000000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DESENVOLVEDOR – TAIMBER SOFTWARE</w:t>
      </w:r>
    </w:p>
    <w:p w14:paraId="26993B0C" w14:textId="77777777" w:rsidR="008C5FE9" w:rsidRDefault="00000000">
      <w:pPr>
        <w:pStyle w:val="Standard"/>
        <w:jc w:val="center"/>
      </w:pPr>
      <w:r>
        <w:rPr>
          <w:rFonts w:ascii="Arial" w:hAnsi="Arial" w:cs="Arial"/>
          <w:sz w:val="22"/>
          <w:szCs w:val="22"/>
        </w:rPr>
        <w:t>WWW.TAIMBER.COM</w:t>
      </w:r>
    </w:p>
    <w:p w14:paraId="5F7B034A" w14:textId="77777777" w:rsidR="008C5FE9" w:rsidRDefault="008C5FE9">
      <w:pPr>
        <w:pStyle w:val="Standard"/>
      </w:pPr>
    </w:p>
    <w:p w14:paraId="0D3A219D" w14:textId="77777777" w:rsidR="008C5FE9" w:rsidRDefault="008C5FE9">
      <w:pPr>
        <w:pStyle w:val="Standard"/>
      </w:pPr>
    </w:p>
    <w:p w14:paraId="0A28393D" w14:textId="77777777" w:rsidR="008C5FE9" w:rsidRDefault="00000000">
      <w:pPr>
        <w:pStyle w:val="Standard"/>
      </w:pPr>
      <w:r>
        <w:rPr>
          <w:rFonts w:ascii="Arial" w:hAnsi="Arial" w:cs="Arial"/>
          <w:sz w:val="22"/>
          <w:szCs w:val="22"/>
        </w:rPr>
        <w:t>DATA: ____/____/______</w:t>
      </w:r>
    </w:p>
    <w:p w14:paraId="44288B4A" w14:textId="77777777" w:rsidR="008C5FE9" w:rsidRDefault="008C5FE9">
      <w:pPr>
        <w:pStyle w:val="Standard"/>
      </w:pPr>
    </w:p>
    <w:p w14:paraId="62745D36" w14:textId="77777777" w:rsidR="008C5FE9" w:rsidRDefault="00000000">
      <w:pPr>
        <w:pStyle w:val="Standard"/>
      </w:pPr>
      <w:r>
        <w:rPr>
          <w:rFonts w:ascii="Arial" w:hAnsi="Arial" w:cs="Arial"/>
          <w:sz w:val="22"/>
          <w:szCs w:val="22"/>
        </w:rPr>
        <w:t>ASSINATURA DO CLIENTE: _______________________________________________________</w:t>
      </w:r>
    </w:p>
    <w:p w14:paraId="2528DDD3" w14:textId="77777777" w:rsidR="008C5FE9" w:rsidRDefault="008C5FE9">
      <w:pPr>
        <w:pStyle w:val="Standard"/>
      </w:pPr>
    </w:p>
    <w:p w14:paraId="2BD2AF23" w14:textId="77777777" w:rsidR="008C5FE9" w:rsidRDefault="008C5FE9">
      <w:pPr>
        <w:pStyle w:val="Standard"/>
      </w:pPr>
    </w:p>
    <w:sectPr w:rsidR="008C5F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C080" w14:textId="77777777" w:rsidR="007D4ECA" w:rsidRDefault="007D4ECA">
      <w:r>
        <w:separator/>
      </w:r>
    </w:p>
  </w:endnote>
  <w:endnote w:type="continuationSeparator" w:id="0">
    <w:p w14:paraId="7A23368B" w14:textId="77777777" w:rsidR="007D4ECA" w:rsidRDefault="007D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E0F2" w14:textId="77777777" w:rsidR="007D4ECA" w:rsidRDefault="007D4ECA">
      <w:r>
        <w:rPr>
          <w:color w:val="000000"/>
        </w:rPr>
        <w:separator/>
      </w:r>
    </w:p>
  </w:footnote>
  <w:footnote w:type="continuationSeparator" w:id="0">
    <w:p w14:paraId="5BDD3765" w14:textId="77777777" w:rsidR="007D4ECA" w:rsidRDefault="007D4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0137"/>
    <w:multiLevelType w:val="multilevel"/>
    <w:tmpl w:val="A2146F1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151038"/>
    <w:multiLevelType w:val="multilevel"/>
    <w:tmpl w:val="F16C568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72E6B9C"/>
    <w:multiLevelType w:val="multilevel"/>
    <w:tmpl w:val="253824A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90909B3"/>
    <w:multiLevelType w:val="multilevel"/>
    <w:tmpl w:val="89CCCB2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96609D3"/>
    <w:multiLevelType w:val="multilevel"/>
    <w:tmpl w:val="0692520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19627884">
    <w:abstractNumId w:val="4"/>
  </w:num>
  <w:num w:numId="2" w16cid:durableId="639459721">
    <w:abstractNumId w:val="0"/>
  </w:num>
  <w:num w:numId="3" w16cid:durableId="1064791548">
    <w:abstractNumId w:val="3"/>
  </w:num>
  <w:num w:numId="4" w16cid:durableId="448470599">
    <w:abstractNumId w:val="2"/>
  </w:num>
  <w:num w:numId="5" w16cid:durableId="173909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5FE9"/>
    <w:rsid w:val="001456DE"/>
    <w:rsid w:val="00476DD2"/>
    <w:rsid w:val="007D4ECA"/>
    <w:rsid w:val="008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31D5"/>
  <w15:docId w15:val="{1BEA5BDA-F149-440A-83CE-E1F0F9C7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3</cp:revision>
  <cp:lastPrinted>2023-08-03T18:17:00Z</cp:lastPrinted>
  <dcterms:created xsi:type="dcterms:W3CDTF">2023-08-03T18:16:00Z</dcterms:created>
  <dcterms:modified xsi:type="dcterms:W3CDTF">2023-08-03T18:17:00Z</dcterms:modified>
</cp:coreProperties>
</file>