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Pr="007A4B37" w:rsidRDefault="00D5413C">
      <w:pPr>
        <w:pStyle w:val="Foto"/>
        <w:rPr>
          <w:lang w:val="pt-BR"/>
        </w:rPr>
      </w:pPr>
      <w:r w:rsidRPr="007A4B37">
        <w:rPr>
          <w:noProof/>
          <w:lang w:val="pt-BR" w:eastAsia="pt-BR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Imagem 3" descr="Colunas de edificação de uma perspectiva de baixo para cima, com o céu 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Pr="007A4B37" w:rsidRDefault="00FC5FB5" w:rsidP="00D5413C">
      <w:pPr>
        <w:pStyle w:val="Ttulo"/>
        <w:rPr>
          <w:lang w:val="pt-BR"/>
        </w:rPr>
      </w:pPr>
      <w:r>
        <w:rPr>
          <w:lang w:val="pt-BR"/>
        </w:rPr>
        <w:t>Genesys PetShop 1.0</w:t>
      </w:r>
    </w:p>
    <w:p w:rsidR="001638F6" w:rsidRPr="007A4B37" w:rsidRDefault="00FC5FB5" w:rsidP="00D5413C">
      <w:pPr>
        <w:pStyle w:val="Subttulo"/>
        <w:rPr>
          <w:lang w:val="pt-BR"/>
        </w:rPr>
      </w:pPr>
      <w:r>
        <w:rPr>
          <w:lang w:val="pt-BR"/>
        </w:rPr>
        <w:t>software para petshop</w:t>
      </w:r>
    </w:p>
    <w:p w:rsidR="003422FF" w:rsidRPr="007A4B37" w:rsidRDefault="00FC5FB5" w:rsidP="003422FF">
      <w:pPr>
        <w:pStyle w:val="InformaesdoContato"/>
        <w:rPr>
          <w:lang w:val="pt-BR"/>
        </w:rPr>
      </w:pPr>
      <w:r>
        <w:rPr>
          <w:lang w:val="pt-BR"/>
        </w:rPr>
        <w:t>Genesys PetShop</w:t>
      </w:r>
      <w:r w:rsidR="00D5413C" w:rsidRPr="007A4B37">
        <w:rPr>
          <w:lang w:val="pt-BR" w:bidi="pt-BR"/>
        </w:rPr>
        <w:t xml:space="preserve"> | </w:t>
      </w:r>
      <w:r>
        <w:rPr>
          <w:lang w:val="pt-BR"/>
        </w:rPr>
        <w:t>Documento de suporte</w:t>
      </w:r>
      <w:r w:rsidR="00D5413C" w:rsidRPr="007A4B37">
        <w:rPr>
          <w:lang w:val="pt-BR" w:bidi="pt-BR"/>
        </w:rPr>
        <w:t xml:space="preserve"> | </w:t>
      </w:r>
      <w:r>
        <w:rPr>
          <w:lang w:val="pt-BR"/>
        </w:rPr>
        <w:t>06/10/2022</w:t>
      </w:r>
      <w:r w:rsidR="003422FF" w:rsidRPr="007A4B37">
        <w:rPr>
          <w:lang w:val="pt-BR" w:bidi="pt-BR"/>
        </w:rPr>
        <w:br w:type="page"/>
      </w:r>
    </w:p>
    <w:p w:rsidR="00FC493B" w:rsidRPr="00FC493B" w:rsidRDefault="00FC493B" w:rsidP="00FC493B">
      <w:pPr>
        <w:pStyle w:val="Ttulo1"/>
        <w:rPr>
          <w:sz w:val="32"/>
          <w:szCs w:val="32"/>
          <w:lang w:val="pt-BR"/>
        </w:rPr>
      </w:pPr>
      <w:r w:rsidRPr="00FC493B">
        <w:rPr>
          <w:sz w:val="32"/>
          <w:szCs w:val="32"/>
          <w:lang w:val="pt-BR"/>
        </w:rPr>
        <w:lastRenderedPageBreak/>
        <w:t>Índice</w:t>
      </w:r>
    </w:p>
    <w:p w:rsidR="00FC493B" w:rsidRPr="00FC493B" w:rsidRDefault="007E58AA" w:rsidP="00CB1006">
      <w:pPr>
        <w:rPr>
          <w:lang w:val="pt-BR"/>
        </w:rPr>
      </w:pPr>
      <w:r>
        <w:rPr>
          <w:lang w:val="pt-BR"/>
        </w:rPr>
        <w:t>Sobre</w:t>
      </w:r>
      <w:r w:rsidR="00FC493B" w:rsidRPr="00FC493B">
        <w:rPr>
          <w:lang w:val="pt-BR"/>
        </w:rPr>
        <w:t xml:space="preserve"> .................................</w:t>
      </w:r>
      <w:r>
        <w:rPr>
          <w:lang w:val="pt-BR"/>
        </w:rPr>
        <w:t>.....</w:t>
      </w:r>
      <w:r w:rsidR="00FC493B" w:rsidRPr="00FC493B">
        <w:rPr>
          <w:lang w:val="pt-BR"/>
        </w:rPr>
        <w:t>......................................................</w:t>
      </w:r>
      <w:r w:rsidR="006A10BE">
        <w:rPr>
          <w:lang w:val="pt-BR"/>
        </w:rPr>
        <w:t>................................</w:t>
      </w:r>
      <w:r w:rsidR="00FC493B" w:rsidRPr="00FC493B">
        <w:rPr>
          <w:lang w:val="pt-BR"/>
        </w:rPr>
        <w:t xml:space="preserve"> Página 01</w:t>
      </w:r>
    </w:p>
    <w:p w:rsidR="00FC493B" w:rsidRPr="00FC493B" w:rsidRDefault="002D765D" w:rsidP="00CB1006">
      <w:pPr>
        <w:rPr>
          <w:lang w:val="pt-BR"/>
        </w:rPr>
      </w:pPr>
      <w:r>
        <w:rPr>
          <w:lang w:val="pt-BR"/>
        </w:rPr>
        <w:t>Requisitos</w:t>
      </w:r>
      <w:r w:rsidR="00FC493B" w:rsidRPr="00FC493B">
        <w:rPr>
          <w:lang w:val="pt-BR"/>
        </w:rPr>
        <w:t xml:space="preserve"> .................................................................................................................</w:t>
      </w:r>
      <w:r w:rsidR="00362E75">
        <w:rPr>
          <w:lang w:val="pt-BR"/>
        </w:rPr>
        <w:t>...</w:t>
      </w:r>
      <w:r w:rsidR="00FC493B" w:rsidRPr="00FC493B">
        <w:rPr>
          <w:lang w:val="pt-BR"/>
        </w:rPr>
        <w:t xml:space="preserve"> Página 02</w:t>
      </w:r>
    </w:p>
    <w:p w:rsidR="00FC493B" w:rsidRPr="00FC493B" w:rsidRDefault="009909BD" w:rsidP="00CB1006">
      <w:pPr>
        <w:rPr>
          <w:lang w:val="pt-BR"/>
        </w:rPr>
      </w:pPr>
      <w:r>
        <w:rPr>
          <w:lang w:val="pt-BR"/>
        </w:rPr>
        <w:t>Módulo de cliente</w:t>
      </w:r>
      <w:r w:rsidR="00FC493B" w:rsidRPr="00FC493B">
        <w:rPr>
          <w:lang w:val="pt-BR"/>
        </w:rPr>
        <w:t xml:space="preserve"> ......................................</w:t>
      </w:r>
      <w:r>
        <w:rPr>
          <w:lang w:val="pt-BR"/>
        </w:rPr>
        <w:t>..</w:t>
      </w:r>
      <w:r w:rsidR="00FC493B" w:rsidRPr="00FC493B">
        <w:rPr>
          <w:lang w:val="pt-BR"/>
        </w:rPr>
        <w:t>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 xml:space="preserve"> Página 03</w:t>
      </w:r>
    </w:p>
    <w:p w:rsidR="00FC493B" w:rsidRPr="00FC493B" w:rsidRDefault="009909BD" w:rsidP="00CB1006">
      <w:pPr>
        <w:rPr>
          <w:lang w:val="pt-BR"/>
        </w:rPr>
      </w:pPr>
      <w:r>
        <w:rPr>
          <w:lang w:val="pt-BR"/>
        </w:rPr>
        <w:t>Módulo de animal</w:t>
      </w:r>
      <w:r w:rsidR="00FC493B" w:rsidRPr="00FC493B">
        <w:rPr>
          <w:lang w:val="pt-BR"/>
        </w:rPr>
        <w:t xml:space="preserve"> ...................</w:t>
      </w:r>
      <w:r>
        <w:rPr>
          <w:lang w:val="pt-BR"/>
        </w:rPr>
        <w:t>..</w:t>
      </w:r>
      <w:r w:rsidR="00FC493B" w:rsidRPr="00FC493B">
        <w:rPr>
          <w:lang w:val="pt-BR"/>
        </w:rPr>
        <w:t>...................................................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 xml:space="preserve"> Página 04</w:t>
      </w:r>
    </w:p>
    <w:p w:rsidR="00FC493B" w:rsidRPr="00FC493B" w:rsidRDefault="009909BD" w:rsidP="00CB1006">
      <w:pPr>
        <w:rPr>
          <w:lang w:val="pt-BR"/>
        </w:rPr>
      </w:pPr>
      <w:r>
        <w:rPr>
          <w:lang w:val="pt-BR"/>
        </w:rPr>
        <w:t>Módulo de agenda</w:t>
      </w:r>
      <w:r w:rsidR="00FC493B" w:rsidRPr="00FC493B">
        <w:rPr>
          <w:lang w:val="pt-BR"/>
        </w:rPr>
        <w:t xml:space="preserve"> .......</w:t>
      </w:r>
      <w:r>
        <w:rPr>
          <w:lang w:val="pt-BR"/>
        </w:rPr>
        <w:t>..</w:t>
      </w:r>
      <w:r w:rsidR="00FC493B" w:rsidRPr="00FC493B">
        <w:rPr>
          <w:lang w:val="pt-BR"/>
        </w:rPr>
        <w:t>..............................................................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>. Página 05</w:t>
      </w:r>
    </w:p>
    <w:p w:rsidR="00FC493B" w:rsidRPr="00FC493B" w:rsidRDefault="009909BD" w:rsidP="00CB1006">
      <w:pPr>
        <w:rPr>
          <w:lang w:val="pt-BR"/>
        </w:rPr>
      </w:pPr>
      <w:r>
        <w:rPr>
          <w:lang w:val="pt-BR"/>
        </w:rPr>
        <w:t>Módulo de produto</w:t>
      </w:r>
      <w:r w:rsidR="00FC493B" w:rsidRPr="00FC493B">
        <w:rPr>
          <w:lang w:val="pt-BR"/>
        </w:rPr>
        <w:t xml:space="preserve"> ....................................................................................</w:t>
      </w:r>
      <w:r w:rsidR="00362E75">
        <w:rPr>
          <w:lang w:val="pt-BR"/>
        </w:rPr>
        <w:t>.................</w:t>
      </w:r>
      <w:r w:rsidR="00FC493B" w:rsidRPr="00FC493B">
        <w:rPr>
          <w:lang w:val="pt-BR"/>
        </w:rPr>
        <w:t xml:space="preserve"> Página 06</w:t>
      </w:r>
    </w:p>
    <w:p w:rsidR="00FC493B" w:rsidRPr="00FC493B" w:rsidRDefault="006A10BE" w:rsidP="00CB1006">
      <w:pPr>
        <w:rPr>
          <w:lang w:val="pt-BR"/>
        </w:rPr>
      </w:pPr>
      <w:r>
        <w:rPr>
          <w:lang w:val="pt-BR"/>
        </w:rPr>
        <w:t>Módulo de venda</w:t>
      </w:r>
      <w:r w:rsidR="00FC493B" w:rsidRPr="00FC493B">
        <w:rPr>
          <w:lang w:val="pt-BR"/>
        </w:rPr>
        <w:t xml:space="preserve"> .........................................................................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>. Página 07</w:t>
      </w:r>
    </w:p>
    <w:p w:rsidR="00FC493B" w:rsidRPr="00FC493B" w:rsidRDefault="006A10BE" w:rsidP="00CB1006">
      <w:pPr>
        <w:rPr>
          <w:lang w:val="pt-BR"/>
        </w:rPr>
      </w:pPr>
      <w:r>
        <w:rPr>
          <w:lang w:val="pt-BR"/>
        </w:rPr>
        <w:t>Módulo de empresa</w:t>
      </w:r>
      <w:r w:rsidR="00FC493B" w:rsidRPr="00FC493B">
        <w:rPr>
          <w:lang w:val="pt-BR"/>
        </w:rPr>
        <w:t xml:space="preserve"> .....................................................................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 xml:space="preserve"> Página 08</w:t>
      </w:r>
    </w:p>
    <w:p w:rsidR="00FC493B" w:rsidRPr="00FC493B" w:rsidRDefault="006A10BE" w:rsidP="00CB1006">
      <w:pPr>
        <w:rPr>
          <w:lang w:val="pt-BR"/>
        </w:rPr>
      </w:pPr>
      <w:r>
        <w:rPr>
          <w:lang w:val="pt-BR"/>
        </w:rPr>
        <w:t>Módulo de vacina</w:t>
      </w:r>
      <w:r w:rsidR="00FC493B" w:rsidRPr="00FC493B">
        <w:rPr>
          <w:lang w:val="pt-BR"/>
        </w:rPr>
        <w:t xml:space="preserve"> ....................................................................</w:t>
      </w:r>
      <w:r w:rsidR="00362E75">
        <w:rPr>
          <w:lang w:val="pt-BR"/>
        </w:rPr>
        <w:t>....................................</w:t>
      </w:r>
      <w:r w:rsidR="00FC493B" w:rsidRPr="00FC493B">
        <w:rPr>
          <w:lang w:val="pt-BR"/>
        </w:rPr>
        <w:t xml:space="preserve"> Página 09</w:t>
      </w:r>
    </w:p>
    <w:p w:rsidR="00FC493B" w:rsidRPr="00FC493B" w:rsidRDefault="004E0F4E" w:rsidP="00CB1006">
      <w:pPr>
        <w:rPr>
          <w:lang w:val="pt-BR"/>
        </w:rPr>
      </w:pPr>
      <w:r>
        <w:rPr>
          <w:lang w:val="pt-BR"/>
        </w:rPr>
        <w:t>Módulo de fornecedor</w:t>
      </w:r>
      <w:r w:rsidR="00FC493B" w:rsidRPr="00FC493B">
        <w:rPr>
          <w:lang w:val="pt-BR"/>
        </w:rPr>
        <w:t xml:space="preserve"> ...............................................................</w:t>
      </w:r>
      <w:r w:rsidR="00362E75">
        <w:rPr>
          <w:lang w:val="pt-BR"/>
        </w:rPr>
        <w:t>...............................</w:t>
      </w:r>
      <w:r w:rsidR="00CB1006">
        <w:rPr>
          <w:lang w:val="pt-BR"/>
        </w:rPr>
        <w:t>.</w:t>
      </w:r>
      <w:r w:rsidR="00362E75">
        <w:rPr>
          <w:lang w:val="pt-BR"/>
        </w:rPr>
        <w:t>.</w:t>
      </w:r>
      <w:r w:rsidR="00FC493B" w:rsidRPr="00FC493B">
        <w:rPr>
          <w:lang w:val="pt-BR"/>
        </w:rPr>
        <w:t xml:space="preserve"> Página 10</w:t>
      </w:r>
    </w:p>
    <w:p w:rsidR="00FC493B" w:rsidRPr="00FC493B" w:rsidRDefault="004E0F4E" w:rsidP="00CB1006">
      <w:pPr>
        <w:rPr>
          <w:lang w:val="pt-BR"/>
        </w:rPr>
      </w:pPr>
      <w:r>
        <w:rPr>
          <w:lang w:val="pt-BR"/>
        </w:rPr>
        <w:t>Módulo de financeiro</w:t>
      </w:r>
      <w:r w:rsidR="00FC493B" w:rsidRPr="00FC493B">
        <w:rPr>
          <w:lang w:val="pt-BR"/>
        </w:rPr>
        <w:t xml:space="preserve"> .................................................................................................. Página 11</w:t>
      </w:r>
    </w:p>
    <w:p w:rsidR="00FC493B" w:rsidRPr="00FC493B" w:rsidRDefault="00362E75" w:rsidP="00CB1006">
      <w:pPr>
        <w:rPr>
          <w:lang w:val="pt-BR"/>
        </w:rPr>
      </w:pPr>
      <w:r>
        <w:rPr>
          <w:lang w:val="pt-BR"/>
        </w:rPr>
        <w:t>Backup</w:t>
      </w:r>
      <w:r w:rsidR="00FC493B" w:rsidRPr="00FC493B">
        <w:rPr>
          <w:lang w:val="pt-BR"/>
        </w:rPr>
        <w:t xml:space="preserve"> ................................................................</w:t>
      </w:r>
      <w:r>
        <w:rPr>
          <w:lang w:val="pt-BR"/>
        </w:rPr>
        <w:t>...</w:t>
      </w:r>
      <w:r w:rsidR="00FC493B" w:rsidRPr="00FC493B">
        <w:rPr>
          <w:lang w:val="pt-BR"/>
        </w:rPr>
        <w:t>.....................</w:t>
      </w:r>
      <w:r>
        <w:rPr>
          <w:lang w:val="pt-BR"/>
        </w:rPr>
        <w:t>...............................</w:t>
      </w:r>
      <w:r w:rsidR="00FC493B" w:rsidRPr="00FC493B">
        <w:rPr>
          <w:lang w:val="pt-BR"/>
        </w:rPr>
        <w:t>... Página 12</w:t>
      </w: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CB1006" w:rsidRDefault="00CB1006" w:rsidP="00FC493B">
      <w:pPr>
        <w:rPr>
          <w:sz w:val="32"/>
          <w:szCs w:val="32"/>
          <w:lang w:val="pt-BR"/>
        </w:rPr>
      </w:pPr>
    </w:p>
    <w:p w:rsidR="00CB1006" w:rsidRDefault="00CB1006" w:rsidP="00FC493B">
      <w:pPr>
        <w:rPr>
          <w:sz w:val="32"/>
          <w:szCs w:val="32"/>
          <w:lang w:val="pt-BR"/>
        </w:rPr>
      </w:pPr>
    </w:p>
    <w:p w:rsidR="00FC493B" w:rsidRPr="001375F5" w:rsidRDefault="00FC493B" w:rsidP="00FC493B">
      <w:pPr>
        <w:rPr>
          <w:b/>
          <w:sz w:val="32"/>
          <w:szCs w:val="32"/>
          <w:lang w:val="pt-BR"/>
        </w:rPr>
      </w:pPr>
      <w:r w:rsidRPr="001375F5">
        <w:rPr>
          <w:b/>
          <w:sz w:val="32"/>
          <w:szCs w:val="32"/>
          <w:lang w:val="pt-BR"/>
        </w:rPr>
        <w:lastRenderedPageBreak/>
        <w:t>Sobre</w:t>
      </w:r>
    </w:p>
    <w:p w:rsidR="00F44926" w:rsidRDefault="005E65F1" w:rsidP="00F44926">
      <w:pPr>
        <w:jc w:val="both"/>
        <w:rPr>
          <w:lang w:val="pt-BR"/>
        </w:rPr>
      </w:pPr>
      <w:r>
        <w:rPr>
          <w:lang w:val="pt-BR"/>
        </w:rPr>
        <w:t>Este é um s</w:t>
      </w:r>
      <w:r w:rsidR="008014B8">
        <w:rPr>
          <w:lang w:val="pt-BR"/>
        </w:rPr>
        <w:t>istema para gerenciamento de pequenos PetShops</w:t>
      </w:r>
      <w:r>
        <w:rPr>
          <w:lang w:val="pt-BR"/>
        </w:rPr>
        <w:t>. Os módulos do sistema podem ser acessados pela tela inicial do sistema, através de ícones que ficam no topo da tela.</w:t>
      </w:r>
      <w:r w:rsidR="00F44926">
        <w:rPr>
          <w:lang w:val="pt-BR"/>
        </w:rPr>
        <w:t xml:space="preserve"> </w:t>
      </w:r>
    </w:p>
    <w:p w:rsidR="00F44926" w:rsidRPr="000769A4" w:rsidRDefault="00F44926" w:rsidP="00F44926">
      <w:pPr>
        <w:jc w:val="both"/>
        <w:rPr>
          <w:lang w:val="pt-BR"/>
        </w:rPr>
      </w:pPr>
      <w:r>
        <w:rPr>
          <w:lang w:val="pt-BR"/>
        </w:rPr>
        <w:t>O sistema é desktop e precisa do Java 8 para funcionar, já o seu banco de dados está localizado dentro da pasta de execução do sistema, não sendo necessário estar conectado à internet para o seu funcionamento.</w:t>
      </w:r>
    </w:p>
    <w:p w:rsidR="00345BEC" w:rsidRDefault="000769A4" w:rsidP="00345BEC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BF05854" wp14:editId="17F88E38">
            <wp:extent cx="5507990" cy="3889375"/>
            <wp:effectExtent l="19050" t="19050" r="16510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89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5BEC" w:rsidRPr="000769A4" w:rsidRDefault="000769A4" w:rsidP="000769A4">
      <w:pPr>
        <w:jc w:val="center"/>
        <w:rPr>
          <w:lang w:val="pt-BR"/>
        </w:rPr>
      </w:pPr>
      <w:r w:rsidRPr="000769A4">
        <w:rPr>
          <w:lang w:val="pt-BR"/>
        </w:rPr>
        <w:t>Tela inicial do sistema</w:t>
      </w:r>
    </w:p>
    <w:p w:rsidR="00345BEC" w:rsidRPr="000769A4" w:rsidRDefault="00345BEC" w:rsidP="00FC493B">
      <w:pPr>
        <w:rPr>
          <w:lang w:val="pt-BR"/>
        </w:rPr>
      </w:pPr>
    </w:p>
    <w:p w:rsidR="00345BEC" w:rsidRPr="000769A4" w:rsidRDefault="00345BEC" w:rsidP="00FC493B">
      <w:pPr>
        <w:rPr>
          <w:lang w:val="pt-BR"/>
        </w:rPr>
      </w:pPr>
    </w:p>
    <w:p w:rsidR="00345BEC" w:rsidRPr="000769A4" w:rsidRDefault="00345BEC" w:rsidP="00FC493B">
      <w:pPr>
        <w:rPr>
          <w:lang w:val="pt-BR"/>
        </w:rPr>
      </w:pPr>
    </w:p>
    <w:p w:rsidR="00345BEC" w:rsidRPr="000769A4" w:rsidRDefault="00345BEC" w:rsidP="00FC493B">
      <w:pPr>
        <w:rPr>
          <w:lang w:val="pt-BR"/>
        </w:rPr>
      </w:pPr>
    </w:p>
    <w:p w:rsidR="000769A4" w:rsidRPr="000769A4" w:rsidRDefault="000769A4" w:rsidP="00FC493B">
      <w:pPr>
        <w:rPr>
          <w:lang w:val="pt-BR"/>
        </w:rPr>
      </w:pPr>
    </w:p>
    <w:p w:rsidR="000769A4" w:rsidRPr="000769A4" w:rsidRDefault="000769A4" w:rsidP="00FC493B">
      <w:pPr>
        <w:rPr>
          <w:lang w:val="pt-BR"/>
        </w:rPr>
      </w:pPr>
    </w:p>
    <w:p w:rsidR="00345BEC" w:rsidRPr="000769A4" w:rsidRDefault="00345BEC" w:rsidP="00FC493B">
      <w:pPr>
        <w:rPr>
          <w:lang w:val="pt-BR"/>
        </w:rPr>
      </w:pPr>
    </w:p>
    <w:p w:rsidR="000769A4" w:rsidRPr="000769A4" w:rsidRDefault="000769A4" w:rsidP="00FC493B">
      <w:pPr>
        <w:rPr>
          <w:lang w:val="pt-BR"/>
        </w:rPr>
      </w:pPr>
    </w:p>
    <w:p w:rsidR="000769A4" w:rsidRPr="000769A4" w:rsidRDefault="000769A4" w:rsidP="00FC493B">
      <w:pPr>
        <w:rPr>
          <w:lang w:val="pt-BR"/>
        </w:rPr>
      </w:pPr>
    </w:p>
    <w:p w:rsidR="00FC493B" w:rsidRPr="001375F5" w:rsidRDefault="002D765D" w:rsidP="00FC493B">
      <w:pPr>
        <w:rPr>
          <w:b/>
          <w:sz w:val="32"/>
          <w:szCs w:val="32"/>
          <w:lang w:val="pt-BR"/>
        </w:rPr>
      </w:pPr>
      <w:r w:rsidRPr="001375F5">
        <w:rPr>
          <w:b/>
          <w:sz w:val="32"/>
          <w:szCs w:val="32"/>
          <w:lang w:val="pt-BR"/>
        </w:rPr>
        <w:lastRenderedPageBreak/>
        <w:t>Requisitos</w:t>
      </w:r>
    </w:p>
    <w:p w:rsidR="002D765D" w:rsidRDefault="0077021B" w:rsidP="00FC493B">
      <w:pPr>
        <w:rPr>
          <w:lang w:val="pt-BR"/>
        </w:rPr>
      </w:pPr>
      <w:r>
        <w:rPr>
          <w:lang w:val="pt-BR"/>
        </w:rPr>
        <w:t xml:space="preserve">Para que o software possa ser utilizado se faz necessário </w:t>
      </w:r>
      <w:r w:rsidR="00CB1006">
        <w:rPr>
          <w:lang w:val="pt-BR"/>
        </w:rPr>
        <w:t>atender aos</w:t>
      </w:r>
      <w:r>
        <w:rPr>
          <w:lang w:val="pt-BR"/>
        </w:rPr>
        <w:t xml:space="preserve"> seguintes requisitos:</w:t>
      </w:r>
    </w:p>
    <w:p w:rsidR="0077021B" w:rsidRPr="0077021B" w:rsidRDefault="0077021B" w:rsidP="0077021B">
      <w:pPr>
        <w:rPr>
          <w:b/>
          <w:lang w:val="pt-BR"/>
        </w:rPr>
      </w:pPr>
      <w:r w:rsidRPr="0077021B">
        <w:rPr>
          <w:b/>
          <w:lang w:val="pt-BR"/>
        </w:rPr>
        <w:t>Software</w:t>
      </w:r>
    </w:p>
    <w:p w:rsidR="0077021B" w:rsidRPr="0077021B" w:rsidRDefault="0077021B" w:rsidP="0077021B">
      <w:pPr>
        <w:pStyle w:val="PargrafodaLista"/>
        <w:numPr>
          <w:ilvl w:val="0"/>
          <w:numId w:val="21"/>
        </w:numPr>
        <w:rPr>
          <w:lang w:val="pt-BR"/>
        </w:rPr>
      </w:pPr>
      <w:r w:rsidRPr="0077021B">
        <w:rPr>
          <w:lang w:val="pt-BR"/>
        </w:rPr>
        <w:t>Sistema operacional Windows: 7, 8, 10</w:t>
      </w:r>
    </w:p>
    <w:p w:rsidR="0077021B" w:rsidRPr="0077021B" w:rsidRDefault="0077021B" w:rsidP="0077021B">
      <w:pPr>
        <w:pStyle w:val="PargrafodaLista"/>
        <w:numPr>
          <w:ilvl w:val="0"/>
          <w:numId w:val="21"/>
        </w:numPr>
        <w:rPr>
          <w:lang w:val="pt-BR"/>
        </w:rPr>
      </w:pPr>
      <w:r w:rsidRPr="0077021B">
        <w:rPr>
          <w:lang w:val="pt-BR"/>
        </w:rPr>
        <w:t>Sistema operacional Linux:  Ubuntu 16, Mint 20.3</w:t>
      </w:r>
    </w:p>
    <w:p w:rsidR="0077021B" w:rsidRPr="0077021B" w:rsidRDefault="0077021B" w:rsidP="0077021B">
      <w:pPr>
        <w:pStyle w:val="PargrafodaLista"/>
        <w:numPr>
          <w:ilvl w:val="0"/>
          <w:numId w:val="21"/>
        </w:numPr>
        <w:rPr>
          <w:lang w:val="pt-BR"/>
        </w:rPr>
      </w:pPr>
      <w:r w:rsidRPr="0077021B">
        <w:rPr>
          <w:lang w:val="pt-BR"/>
        </w:rPr>
        <w:t>Java 8</w:t>
      </w:r>
    </w:p>
    <w:p w:rsidR="0077021B" w:rsidRPr="0077021B" w:rsidRDefault="0077021B" w:rsidP="0077021B">
      <w:pPr>
        <w:rPr>
          <w:b/>
          <w:lang w:val="pt-BR"/>
        </w:rPr>
      </w:pPr>
      <w:r w:rsidRPr="0077021B">
        <w:rPr>
          <w:b/>
          <w:lang w:val="pt-BR"/>
        </w:rPr>
        <w:t>Hardware</w:t>
      </w:r>
    </w:p>
    <w:p w:rsidR="0077021B" w:rsidRPr="0077021B" w:rsidRDefault="0077021B" w:rsidP="0077021B">
      <w:pPr>
        <w:pStyle w:val="PargrafodaLista"/>
        <w:numPr>
          <w:ilvl w:val="0"/>
          <w:numId w:val="22"/>
        </w:numPr>
        <w:rPr>
          <w:lang w:val="pt-BR"/>
        </w:rPr>
      </w:pPr>
      <w:r w:rsidRPr="0077021B">
        <w:rPr>
          <w:lang w:val="pt-BR"/>
        </w:rPr>
        <w:t xml:space="preserve">4 Gigabytes de memória </w:t>
      </w:r>
      <w:r>
        <w:rPr>
          <w:lang w:val="pt-BR"/>
        </w:rPr>
        <w:t>RAM</w:t>
      </w:r>
    </w:p>
    <w:p w:rsidR="0077021B" w:rsidRPr="0077021B" w:rsidRDefault="0077021B" w:rsidP="0077021B">
      <w:pPr>
        <w:pStyle w:val="PargrafodaLista"/>
        <w:numPr>
          <w:ilvl w:val="0"/>
          <w:numId w:val="22"/>
        </w:numPr>
        <w:rPr>
          <w:lang w:val="pt-BR"/>
        </w:rPr>
      </w:pPr>
      <w:r w:rsidRPr="0077021B">
        <w:rPr>
          <w:lang w:val="pt-BR"/>
        </w:rPr>
        <w:t>1 Gigabyte de espaço em disco</w:t>
      </w:r>
    </w:p>
    <w:p w:rsidR="001375F5" w:rsidRDefault="001375F5" w:rsidP="00FC493B">
      <w:pPr>
        <w:rPr>
          <w:lang w:val="pt-BR"/>
        </w:rPr>
      </w:pPr>
    </w:p>
    <w:p w:rsidR="001375F5" w:rsidRDefault="001375F5">
      <w:pPr>
        <w:rPr>
          <w:lang w:val="pt-BR"/>
        </w:rPr>
      </w:pPr>
      <w:r>
        <w:rPr>
          <w:lang w:val="pt-BR"/>
        </w:rPr>
        <w:br w:type="page"/>
      </w:r>
    </w:p>
    <w:p w:rsidR="0077021B" w:rsidRPr="001375F5" w:rsidRDefault="001375F5" w:rsidP="00FC493B">
      <w:pPr>
        <w:rPr>
          <w:b/>
          <w:sz w:val="28"/>
          <w:szCs w:val="28"/>
          <w:lang w:val="pt-BR"/>
        </w:rPr>
      </w:pPr>
      <w:r w:rsidRPr="001375F5">
        <w:rPr>
          <w:b/>
          <w:sz w:val="28"/>
          <w:szCs w:val="28"/>
          <w:lang w:val="pt-BR"/>
        </w:rPr>
        <w:lastRenderedPageBreak/>
        <w:t>Módulo de cliente</w:t>
      </w:r>
    </w:p>
    <w:p w:rsidR="001375F5" w:rsidRDefault="00474245" w:rsidP="00474245">
      <w:pPr>
        <w:jc w:val="both"/>
        <w:rPr>
          <w:lang w:val="pt-BR"/>
        </w:rPr>
      </w:pPr>
      <w:r>
        <w:rPr>
          <w:lang w:val="pt-BR"/>
        </w:rPr>
        <w:t>O módulo de cliente permite que você tenha os seus clientes cadastrados em um só lugar, ele é um dos módulos mais importantes a serem considerados dentro do sistema.</w:t>
      </w:r>
      <w:r w:rsidR="00E25686">
        <w:rPr>
          <w:lang w:val="pt-BR"/>
        </w:rPr>
        <w:t xml:space="preserve"> Repare na imagem abaixo que há alguns campos em </w:t>
      </w:r>
      <w:r w:rsidR="00E25686" w:rsidRPr="00E25686">
        <w:rPr>
          <w:b/>
          <w:color w:val="C00000"/>
          <w:lang w:val="pt-BR"/>
        </w:rPr>
        <w:t>vermelho</w:t>
      </w:r>
      <w:r w:rsidR="00E25686">
        <w:rPr>
          <w:lang w:val="pt-BR"/>
        </w:rPr>
        <w:t>, estes campos são de preenchimento obrigatório.</w:t>
      </w:r>
    </w:p>
    <w:p w:rsidR="00474245" w:rsidRDefault="00474245" w:rsidP="00DA5DD8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5023D75" wp14:editId="0C1F1A5C">
            <wp:extent cx="5507990" cy="3890010"/>
            <wp:effectExtent l="19050" t="19050" r="16510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90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30C9" w:rsidRDefault="00E730C9" w:rsidP="00E730C9">
      <w:pPr>
        <w:jc w:val="center"/>
        <w:rPr>
          <w:lang w:val="pt-BR"/>
        </w:rPr>
      </w:pPr>
      <w:r>
        <w:rPr>
          <w:lang w:val="pt-BR"/>
        </w:rPr>
        <w:t>Tela de cadastro do cliente</w:t>
      </w:r>
    </w:p>
    <w:p w:rsidR="00DA5DD8" w:rsidRDefault="00DA5DD8" w:rsidP="00474245">
      <w:pPr>
        <w:jc w:val="both"/>
        <w:rPr>
          <w:lang w:val="pt-BR"/>
        </w:rPr>
      </w:pPr>
    </w:p>
    <w:p w:rsidR="00DA5DD8" w:rsidRDefault="00DA5DD8" w:rsidP="00474245">
      <w:pPr>
        <w:jc w:val="both"/>
        <w:rPr>
          <w:lang w:val="pt-BR"/>
        </w:rPr>
      </w:pPr>
      <w:r>
        <w:rPr>
          <w:lang w:val="pt-BR"/>
        </w:rPr>
        <w:t>Repare que ao lado direito do formulário de cadastro, há um campo para se fazer o upload de uma foto de perfil do cliente, o recomendável é que você utilize imagens no formato JPG ou JPEG. Esta tela de upload só estará habilitada quando o cliente estiver sido cadastrado previamente.</w:t>
      </w:r>
    </w:p>
    <w:p w:rsidR="00DA5DD8" w:rsidRDefault="00DA5DD8" w:rsidP="00DA5DD8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441296C" wp14:editId="41C6EDF4">
            <wp:extent cx="1501864" cy="1992573"/>
            <wp:effectExtent l="19050" t="19050" r="22225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7134" cy="2026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5DD8" w:rsidRPr="00654D83" w:rsidRDefault="00654D83" w:rsidP="00474245">
      <w:pPr>
        <w:jc w:val="both"/>
        <w:rPr>
          <w:b/>
          <w:sz w:val="28"/>
          <w:szCs w:val="28"/>
          <w:lang w:val="pt-BR"/>
        </w:rPr>
      </w:pPr>
      <w:r w:rsidRPr="00654D83">
        <w:rPr>
          <w:b/>
          <w:sz w:val="28"/>
          <w:szCs w:val="28"/>
          <w:lang w:val="pt-BR"/>
        </w:rPr>
        <w:lastRenderedPageBreak/>
        <w:t>Módulo de animal</w:t>
      </w:r>
    </w:p>
    <w:p w:rsidR="00654D83" w:rsidRDefault="00654D83" w:rsidP="00654D83">
      <w:pPr>
        <w:jc w:val="both"/>
        <w:rPr>
          <w:lang w:val="pt-BR"/>
        </w:rPr>
      </w:pPr>
      <w:r>
        <w:rPr>
          <w:lang w:val="pt-BR"/>
        </w:rPr>
        <w:t>O módulo de animal permite que você tenha os animais dos clientes cadastrados em um só lugar, ele também é um dos módulos mais importantes a serem considerados dentro do sistema.</w:t>
      </w:r>
      <w:r w:rsidR="00047CE7">
        <w:rPr>
          <w:lang w:val="pt-BR"/>
        </w:rPr>
        <w:t xml:space="preserve"> Primeiro é preciso já ter cadastrado o dono do animal no módulo de cliente, porque cada animal estará associado a somente um cliente.</w:t>
      </w:r>
    </w:p>
    <w:p w:rsidR="00654D83" w:rsidRDefault="00BF50DA" w:rsidP="00654D83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357B721" wp14:editId="61C16C16">
            <wp:extent cx="5507990" cy="3888740"/>
            <wp:effectExtent l="19050" t="19050" r="16510" b="165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88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F50DA" w:rsidRDefault="00BF50DA" w:rsidP="00BF50DA">
      <w:pPr>
        <w:jc w:val="center"/>
        <w:rPr>
          <w:lang w:val="pt-BR"/>
        </w:rPr>
      </w:pPr>
      <w:r>
        <w:rPr>
          <w:lang w:val="pt-BR"/>
        </w:rPr>
        <w:t>Tela de cadastro de animal</w:t>
      </w:r>
    </w:p>
    <w:p w:rsidR="00FF0AC1" w:rsidRDefault="00FF0AC1" w:rsidP="00654D83">
      <w:pPr>
        <w:jc w:val="both"/>
        <w:rPr>
          <w:lang w:val="pt-BR"/>
        </w:rPr>
      </w:pPr>
    </w:p>
    <w:p w:rsidR="00FF0AC1" w:rsidRDefault="00FF0AC1">
      <w:pPr>
        <w:rPr>
          <w:lang w:val="pt-BR"/>
        </w:rPr>
      </w:pPr>
      <w:r>
        <w:rPr>
          <w:lang w:val="pt-BR"/>
        </w:rPr>
        <w:br w:type="page"/>
      </w:r>
    </w:p>
    <w:p w:rsidR="00BF50DA" w:rsidRPr="00FF0AC1" w:rsidRDefault="00FF0AC1" w:rsidP="00654D83">
      <w:pPr>
        <w:jc w:val="both"/>
        <w:rPr>
          <w:b/>
          <w:sz w:val="28"/>
          <w:szCs w:val="28"/>
          <w:lang w:val="pt-BR"/>
        </w:rPr>
      </w:pPr>
      <w:r w:rsidRPr="00FF0AC1">
        <w:rPr>
          <w:b/>
          <w:sz w:val="28"/>
          <w:szCs w:val="28"/>
          <w:lang w:val="pt-BR"/>
        </w:rPr>
        <w:lastRenderedPageBreak/>
        <w:t>Módulo de agenda</w:t>
      </w:r>
    </w:p>
    <w:p w:rsidR="00FF0AC1" w:rsidRDefault="00FF0AC1" w:rsidP="00FF0AC1">
      <w:pPr>
        <w:jc w:val="both"/>
        <w:rPr>
          <w:lang w:val="pt-BR"/>
        </w:rPr>
      </w:pPr>
      <w:r>
        <w:rPr>
          <w:lang w:val="pt-BR"/>
        </w:rPr>
        <w:t>O módulo de agenda permite que você tenha a sua agenda cadastrada em um só lugar, ele também é um dos módulos mais importantes a serem considerados dentro do sistema.</w:t>
      </w:r>
    </w:p>
    <w:p w:rsidR="00FF0AC1" w:rsidRDefault="00FF0AC1" w:rsidP="00FF0AC1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DA30A75" wp14:editId="111D9A53">
            <wp:extent cx="5507990" cy="3890010"/>
            <wp:effectExtent l="19050" t="19050" r="16510" b="152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90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0AC1" w:rsidRDefault="00FF0AC1" w:rsidP="00FF0AC1">
      <w:pPr>
        <w:jc w:val="center"/>
        <w:rPr>
          <w:lang w:val="pt-BR"/>
        </w:rPr>
      </w:pPr>
      <w:r>
        <w:rPr>
          <w:lang w:val="pt-BR"/>
        </w:rPr>
        <w:t>Tela de cadastro da agenda</w:t>
      </w:r>
    </w:p>
    <w:p w:rsidR="00FF0AC1" w:rsidRDefault="00FF0AC1" w:rsidP="00FF0AC1">
      <w:pPr>
        <w:jc w:val="both"/>
        <w:rPr>
          <w:lang w:val="pt-BR"/>
        </w:rPr>
      </w:pPr>
    </w:p>
    <w:p w:rsidR="008D6CD6" w:rsidRDefault="008D6CD6" w:rsidP="00FF0AC1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2F008F4" wp14:editId="26DCED97">
            <wp:extent cx="5507990" cy="2131695"/>
            <wp:effectExtent l="19050" t="19050" r="16510" b="209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1316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6CD6" w:rsidRDefault="008D6CD6" w:rsidP="00FF0AC1">
      <w:pPr>
        <w:jc w:val="both"/>
        <w:rPr>
          <w:lang w:val="pt-BR"/>
        </w:rPr>
      </w:pPr>
      <w:r>
        <w:rPr>
          <w:lang w:val="pt-BR"/>
        </w:rPr>
        <w:t>Clicando na aba de pesquisa você irá ter acesso a agenda cadastrada, utilize os filtros da pesquisa para procurar por exemplo o dia de um agendamento. Também perceba que a cor em vermelha representa uma data que já expirou, já a cor verde significa uma data que ainda não expirou.</w:t>
      </w:r>
    </w:p>
    <w:p w:rsidR="008D6CD6" w:rsidRPr="00705DDE" w:rsidRDefault="00705DDE">
      <w:pPr>
        <w:rPr>
          <w:b/>
          <w:sz w:val="28"/>
          <w:szCs w:val="28"/>
          <w:lang w:val="pt-BR"/>
        </w:rPr>
      </w:pPr>
      <w:r w:rsidRPr="00705DDE">
        <w:rPr>
          <w:b/>
          <w:sz w:val="28"/>
          <w:szCs w:val="28"/>
          <w:lang w:val="pt-BR"/>
        </w:rPr>
        <w:lastRenderedPageBreak/>
        <w:t>Módulo de produto</w:t>
      </w:r>
    </w:p>
    <w:p w:rsidR="008D6CD6" w:rsidRPr="00FC493B" w:rsidRDefault="008D6CD6" w:rsidP="00FF0AC1">
      <w:pPr>
        <w:jc w:val="both"/>
        <w:rPr>
          <w:lang w:val="pt-BR"/>
        </w:rPr>
      </w:pPr>
      <w:bookmarkStart w:id="0" w:name="_GoBack"/>
      <w:bookmarkEnd w:id="0"/>
    </w:p>
    <w:sectPr w:rsidR="008D6CD6" w:rsidRPr="00FC493B" w:rsidSect="007A4B37">
      <w:footerReference w:type="default" r:id="rId15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DCD" w:rsidRDefault="00E16DCD">
      <w:pPr>
        <w:spacing w:before="0" w:after="0" w:line="240" w:lineRule="auto"/>
      </w:pPr>
      <w:r>
        <w:separator/>
      </w:r>
    </w:p>
  </w:endnote>
  <w:endnote w:type="continuationSeparator" w:id="0">
    <w:p w:rsidR="00E16DCD" w:rsidRDefault="00E16D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705DDE">
      <w:rPr>
        <w:noProof/>
        <w:lang w:val="pt-BR" w:bidi="pt-BR"/>
      </w:rPr>
      <w:t>7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DCD" w:rsidRDefault="00E16DCD">
      <w:pPr>
        <w:spacing w:before="0" w:after="0" w:line="240" w:lineRule="auto"/>
      </w:pPr>
      <w:r>
        <w:separator/>
      </w:r>
    </w:p>
  </w:footnote>
  <w:footnote w:type="continuationSeparator" w:id="0">
    <w:p w:rsidR="00E16DCD" w:rsidRDefault="00E16DC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3F2B96"/>
    <w:multiLevelType w:val="hybridMultilevel"/>
    <w:tmpl w:val="A726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CBA2ECC"/>
    <w:multiLevelType w:val="hybridMultilevel"/>
    <w:tmpl w:val="E606F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FA"/>
    <w:rsid w:val="00014DFA"/>
    <w:rsid w:val="00047CE7"/>
    <w:rsid w:val="00052D2D"/>
    <w:rsid w:val="00060BA0"/>
    <w:rsid w:val="000748AA"/>
    <w:rsid w:val="000769A4"/>
    <w:rsid w:val="001375F5"/>
    <w:rsid w:val="001638F6"/>
    <w:rsid w:val="001A2000"/>
    <w:rsid w:val="001A4B01"/>
    <w:rsid w:val="002A0E91"/>
    <w:rsid w:val="002D765D"/>
    <w:rsid w:val="0030332E"/>
    <w:rsid w:val="003209D6"/>
    <w:rsid w:val="00334A73"/>
    <w:rsid w:val="003422FF"/>
    <w:rsid w:val="00345BEC"/>
    <w:rsid w:val="00355425"/>
    <w:rsid w:val="00362E75"/>
    <w:rsid w:val="003C3070"/>
    <w:rsid w:val="00424517"/>
    <w:rsid w:val="00431EC7"/>
    <w:rsid w:val="00474245"/>
    <w:rsid w:val="004952C4"/>
    <w:rsid w:val="004E0F4E"/>
    <w:rsid w:val="005138E5"/>
    <w:rsid w:val="0054637F"/>
    <w:rsid w:val="005A1C5A"/>
    <w:rsid w:val="005E65F1"/>
    <w:rsid w:val="00654D83"/>
    <w:rsid w:val="00690EFD"/>
    <w:rsid w:val="006A10BE"/>
    <w:rsid w:val="007021DE"/>
    <w:rsid w:val="00705DDE"/>
    <w:rsid w:val="00732607"/>
    <w:rsid w:val="0077021B"/>
    <w:rsid w:val="007A4B37"/>
    <w:rsid w:val="007E58AA"/>
    <w:rsid w:val="008014B8"/>
    <w:rsid w:val="00844483"/>
    <w:rsid w:val="008D6CD6"/>
    <w:rsid w:val="00934F1C"/>
    <w:rsid w:val="009909BD"/>
    <w:rsid w:val="009D2231"/>
    <w:rsid w:val="00A122DB"/>
    <w:rsid w:val="00A3465C"/>
    <w:rsid w:val="00A40EFE"/>
    <w:rsid w:val="00AA72D3"/>
    <w:rsid w:val="00AD165F"/>
    <w:rsid w:val="00B15752"/>
    <w:rsid w:val="00B47B7A"/>
    <w:rsid w:val="00B603A4"/>
    <w:rsid w:val="00B646B8"/>
    <w:rsid w:val="00BF50DA"/>
    <w:rsid w:val="00C80BD4"/>
    <w:rsid w:val="00CB1006"/>
    <w:rsid w:val="00CF3A42"/>
    <w:rsid w:val="00CF56D2"/>
    <w:rsid w:val="00D341F5"/>
    <w:rsid w:val="00D5413C"/>
    <w:rsid w:val="00DA5DD8"/>
    <w:rsid w:val="00DC07A3"/>
    <w:rsid w:val="00DF1BDA"/>
    <w:rsid w:val="00E11B8A"/>
    <w:rsid w:val="00E16DCD"/>
    <w:rsid w:val="00E25686"/>
    <w:rsid w:val="00E4712B"/>
    <w:rsid w:val="00E730C9"/>
    <w:rsid w:val="00F15CA1"/>
    <w:rsid w:val="00F44926"/>
    <w:rsid w:val="00F62AFB"/>
    <w:rsid w:val="00F677F9"/>
    <w:rsid w:val="00FC1D92"/>
    <w:rsid w:val="00FC493B"/>
    <w:rsid w:val="00FC5FB5"/>
    <w:rsid w:val="00FD1504"/>
    <w:rsid w:val="00FF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CA0193"/>
  <w15:chartTrackingRefBased/>
  <w15:docId w15:val="{7DF34BFA-D8C5-4DB1-805D-B31E5CE9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oContato">
    <w:name w:val="Informações do Conta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har">
    <w:name w:val="Título 1 Char"/>
    <w:basedOn w:val="Fontepargpadr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har">
    <w:name w:val="Título 6 Char"/>
    <w:basedOn w:val="Fontepargpadr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Commarcador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har">
    <w:name w:val="Título 9 Char"/>
    <w:basedOn w:val="Fontepargpadr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har">
    <w:name w:val="Título 8 Char"/>
    <w:basedOn w:val="Fontepargpadr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3422FF"/>
    <w:rPr>
      <w:sz w:val="22"/>
      <w:szCs w:val="16"/>
    </w:r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s">
    <w:name w:val="Tabela de Relatórios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ade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A2000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000"/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122D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22D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22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122DB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A122DB"/>
    <w:rPr>
      <w:color w:val="595959" w:themeColor="text1" w:themeTint="A6"/>
    </w:rPr>
  </w:style>
  <w:style w:type="paragraph" w:styleId="PargrafodaLista">
    <w:name w:val="List Paragraph"/>
    <w:basedOn w:val="Normal"/>
    <w:uiPriority w:val="34"/>
    <w:semiHidden/>
    <w:qFormat/>
    <w:rsid w:val="0077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AppData\Roaming\Microsoft\Templates\Relat&#243;rio%20estudantil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AD5C4-90FC-461D-BF07-C4B98CE1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com capa</Template>
  <TotalTime>83</TotalTime>
  <Pages>8</Pages>
  <Words>609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notebook</dc:creator>
  <cp:keywords/>
  <cp:lastModifiedBy>notebook</cp:lastModifiedBy>
  <cp:revision>37</cp:revision>
  <dcterms:created xsi:type="dcterms:W3CDTF">2022-10-06T17:45:00Z</dcterms:created>
  <dcterms:modified xsi:type="dcterms:W3CDTF">2022-10-06T19:13:00Z</dcterms:modified>
  <cp:version/>
</cp:coreProperties>
</file>